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DC" w:rsidRDefault="002358DC" w:rsidP="002358DC">
      <w:pPr>
        <w:pStyle w:val="afa"/>
        <w:bidi/>
        <w:spacing w:line="360" w:lineRule="auto"/>
        <w:rPr>
          <w:rFonts w:asciiTheme="majorBidi" w:hAnsiTheme="majorBidi"/>
          <w:szCs w:val="28"/>
          <w:rtl/>
          <w:lang w:bidi="he-IL"/>
        </w:rPr>
      </w:pPr>
      <w:r w:rsidRPr="002358DC">
        <w:rPr>
          <w:rFonts w:asciiTheme="majorBidi" w:hAnsiTheme="majorBidi" w:hint="cs"/>
          <w:bCs w:val="0"/>
          <w:color w:val="auto"/>
          <w:sz w:val="20"/>
          <w:szCs w:val="20"/>
          <w:rtl/>
          <w:lang w:bidi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בס"ד</w:t>
      </w:r>
    </w:p>
    <w:p w:rsidR="002D3389" w:rsidRPr="00B87189" w:rsidRDefault="00FB432D" w:rsidP="002358DC">
      <w:pPr>
        <w:pStyle w:val="afa"/>
        <w:bidi/>
        <w:spacing w:line="360" w:lineRule="auto"/>
        <w:jc w:val="center"/>
        <w:rPr>
          <w:rFonts w:asciiTheme="majorBidi" w:hAnsiTheme="majorBidi"/>
          <w:sz w:val="24"/>
          <w:szCs w:val="24"/>
          <w:rtl/>
          <w:lang w:bidi="he-IL"/>
        </w:rPr>
      </w:pPr>
      <w:r>
        <w:rPr>
          <w:rFonts w:asciiTheme="majorBidi" w:hAnsiTheme="majorBidi" w:hint="cs"/>
          <w:sz w:val="24"/>
          <w:szCs w:val="24"/>
          <w:rtl/>
          <w:lang w:bidi="he-IL"/>
        </w:rPr>
        <w:t>בתיה דיקן</w:t>
      </w:r>
      <w:r w:rsidR="002D3389" w:rsidRPr="00B87189">
        <w:rPr>
          <w:rFonts w:asciiTheme="majorBidi" w:hAnsiTheme="majorBidi"/>
          <w:sz w:val="24"/>
          <w:szCs w:val="24"/>
          <w:rtl/>
          <w:lang w:bidi="he-IL"/>
        </w:rPr>
        <w:t>–</w:t>
      </w:r>
      <w:r w:rsidR="002D3389" w:rsidRPr="00B87189">
        <w:rPr>
          <w:rFonts w:asciiTheme="majorBidi" w:hAnsiTheme="majorBidi" w:hint="cs"/>
          <w:sz w:val="24"/>
          <w:szCs w:val="24"/>
          <w:rtl/>
          <w:lang w:bidi="he-IL"/>
        </w:rPr>
        <w:t xml:space="preserve"> הנדסאית תוכנה</w:t>
      </w:r>
    </w:p>
    <w:p w:rsidR="00B253CB" w:rsidRPr="00B87189" w:rsidRDefault="0003013D" w:rsidP="007C3665">
      <w:pPr>
        <w:pStyle w:val="afa"/>
        <w:bidi/>
        <w:spacing w:before="0" w:line="360" w:lineRule="auto"/>
        <w:rPr>
          <w:rFonts w:asciiTheme="majorBidi" w:hAnsiTheme="majorBidi"/>
          <w:sz w:val="22"/>
          <w:szCs w:val="22"/>
        </w:rPr>
      </w:pPr>
      <w:r w:rsidRPr="00B87189">
        <w:rPr>
          <w:rFonts w:asciiTheme="majorBidi" w:hAnsiTheme="majorBidi"/>
          <w:sz w:val="22"/>
          <w:szCs w:val="22"/>
          <w:rtl/>
          <w:lang w:bidi="he-IL"/>
        </w:rPr>
        <w:t>פרטים אישיים</w:t>
      </w:r>
    </w:p>
    <w:p w:rsidR="00B93113" w:rsidRDefault="00B93113" w:rsidP="003D2FED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  <w:sectPr w:rsidR="00B93113" w:rsidSect="00B93113">
          <w:headerReference w:type="default" r:id="rId11"/>
          <w:type w:val="continuous"/>
          <w:pgSz w:w="12240" w:h="15840"/>
          <w:pgMar w:top="426" w:right="1440" w:bottom="1440" w:left="1440" w:header="720" w:footer="720" w:gutter="0"/>
          <w:cols w:space="720"/>
          <w:titlePg/>
          <w:docGrid w:linePitch="360"/>
        </w:sectPr>
      </w:pPr>
    </w:p>
    <w:p w:rsidR="001035B0" w:rsidRDefault="00FB432D" w:rsidP="00FB432D">
      <w:pPr>
        <w:bidi/>
        <w:spacing w:after="0" w:line="360" w:lineRule="auto"/>
        <w:rPr>
          <w:rFonts w:asciiTheme="majorBidi" w:hAnsiTheme="majorBidi" w:cstheme="majorBidi" w:hint="cs"/>
          <w:b/>
          <w:bCs/>
          <w:rtl/>
          <w:lang w:bidi="he-IL"/>
        </w:rPr>
      </w:pPr>
      <w:r>
        <w:rPr>
          <w:rFonts w:asciiTheme="majorBidi" w:hAnsiTheme="majorBidi" w:cstheme="majorBidi" w:hint="cs"/>
          <w:b/>
          <w:bCs/>
          <w:rtl/>
          <w:lang w:bidi="he-IL"/>
        </w:rPr>
        <w:lastRenderedPageBreak/>
        <w:t>עיר</w:t>
      </w:r>
      <w:r w:rsidR="0003013D" w:rsidRPr="007C3665">
        <w:rPr>
          <w:rFonts w:asciiTheme="majorBidi" w:hAnsiTheme="majorBidi" w:cstheme="majorBidi"/>
          <w:b/>
          <w:bCs/>
          <w:rtl/>
          <w:lang w:bidi="he-IL"/>
        </w:rPr>
        <w:t xml:space="preserve">: </w:t>
      </w:r>
      <w:r>
        <w:rPr>
          <w:rFonts w:asciiTheme="majorBidi" w:hAnsiTheme="majorBidi" w:cstheme="majorBidi" w:hint="cs"/>
          <w:rtl/>
          <w:lang w:bidi="he-IL"/>
        </w:rPr>
        <w:t>בני ברק</w:t>
      </w:r>
    </w:p>
    <w:p w:rsidR="00B25BF2" w:rsidRDefault="0003013D" w:rsidP="00FB432D">
      <w:pPr>
        <w:bidi/>
        <w:spacing w:after="0" w:line="360" w:lineRule="auto"/>
        <w:rPr>
          <w:rFonts w:asciiTheme="majorBidi" w:hAnsiTheme="majorBidi" w:cstheme="majorBidi"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>טלפון:</w:t>
      </w:r>
      <w:r w:rsidR="00976D89">
        <w:rPr>
          <w:rFonts w:asciiTheme="majorBidi" w:hAnsiTheme="majorBidi" w:cstheme="majorBidi" w:hint="cs"/>
          <w:b/>
          <w:bCs/>
          <w:rtl/>
          <w:lang w:bidi="he-IL"/>
        </w:rPr>
        <w:t xml:space="preserve"> </w:t>
      </w:r>
      <w:r w:rsidR="002358DC">
        <w:rPr>
          <w:rFonts w:asciiTheme="majorBidi" w:hAnsiTheme="majorBidi" w:cstheme="majorBidi" w:hint="cs"/>
          <w:rtl/>
          <w:lang w:bidi="he-IL"/>
        </w:rPr>
        <w:t>052-7</w:t>
      </w:r>
      <w:r w:rsidR="00FB432D">
        <w:rPr>
          <w:rFonts w:asciiTheme="majorBidi" w:hAnsiTheme="majorBidi" w:cstheme="majorBidi" w:hint="cs"/>
          <w:rtl/>
          <w:lang w:bidi="he-IL"/>
        </w:rPr>
        <w:t>4563</w:t>
      </w:r>
      <w:bookmarkStart w:id="0" w:name="_GoBack"/>
      <w:bookmarkEnd w:id="0"/>
      <w:r w:rsidR="002358DC">
        <w:rPr>
          <w:rFonts w:asciiTheme="majorBidi" w:hAnsiTheme="majorBidi" w:cstheme="majorBidi" w:hint="cs"/>
          <w:rtl/>
          <w:lang w:bidi="he-IL"/>
        </w:rPr>
        <w:t>45</w:t>
      </w:r>
    </w:p>
    <w:p w:rsidR="0003013D" w:rsidRPr="007C3665" w:rsidRDefault="0003013D" w:rsidP="00B25BF2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3D2FED">
        <w:rPr>
          <w:rFonts w:asciiTheme="majorBidi" w:hAnsiTheme="majorBidi" w:cstheme="majorBidi"/>
          <w:rtl/>
          <w:lang w:bidi="he-IL"/>
        </w:rPr>
        <w:t xml:space="preserve"> </w:t>
      </w:r>
    </w:p>
    <w:p w:rsidR="00B25BF2" w:rsidRPr="003D2FED" w:rsidRDefault="00B25BF2" w:rsidP="00FB432D">
      <w:pPr>
        <w:bidi/>
        <w:spacing w:after="0" w:line="360" w:lineRule="auto"/>
        <w:rPr>
          <w:rFonts w:asciiTheme="majorBidi" w:hAnsiTheme="majorBidi" w:cstheme="majorBidi"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lastRenderedPageBreak/>
        <w:t>שם:</w:t>
      </w:r>
      <w:r>
        <w:rPr>
          <w:rFonts w:asciiTheme="majorBidi" w:hAnsiTheme="majorBidi" w:cstheme="majorBidi" w:hint="cs"/>
          <w:b/>
          <w:bCs/>
          <w:rtl/>
          <w:lang w:bidi="he-IL"/>
        </w:rPr>
        <w:t xml:space="preserve"> </w:t>
      </w:r>
      <w:r w:rsidR="00FB432D">
        <w:rPr>
          <w:rFonts w:asciiTheme="majorBidi" w:hAnsiTheme="majorBidi" w:cstheme="majorBidi" w:hint="cs"/>
          <w:rtl/>
          <w:lang w:bidi="he-IL"/>
        </w:rPr>
        <w:t>בתיה דיקן</w:t>
      </w:r>
    </w:p>
    <w:p w:rsidR="0003013D" w:rsidRDefault="0003013D" w:rsidP="00FB432D">
      <w:pPr>
        <w:bidi/>
        <w:spacing w:after="0" w:line="360" w:lineRule="auto"/>
        <w:rPr>
          <w:rFonts w:asciiTheme="majorBidi" w:hAnsiTheme="majorBidi" w:cstheme="majorBidi"/>
          <w:b/>
          <w:bCs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דוא"ל: </w:t>
      </w:r>
      <w:hyperlink r:id="rId12" w:history="1">
        <w:r w:rsidR="00FB432D" w:rsidRPr="00BA0B46">
          <w:rPr>
            <w:rStyle w:val="Hyperlink"/>
            <w:rFonts w:asciiTheme="majorBidi" w:hAnsiTheme="majorBidi" w:cstheme="majorBidi"/>
            <w:lang w:bidi="he-IL"/>
          </w:rPr>
          <w:t>batya5145@gmail.com</w:t>
        </w:r>
      </w:hyperlink>
    </w:p>
    <w:p w:rsidR="00B25BF2" w:rsidRPr="007C3665" w:rsidRDefault="00B25BF2" w:rsidP="00B25BF2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>
        <w:rPr>
          <w:rFonts w:asciiTheme="majorBidi" w:hAnsiTheme="majorBidi" w:cstheme="majorBidi" w:hint="cs"/>
          <w:b/>
          <w:bCs/>
          <w:rtl/>
          <w:lang w:bidi="he-IL"/>
        </w:rPr>
        <w:t xml:space="preserve">מצב משפחתי: </w:t>
      </w:r>
      <w:r w:rsidRPr="00B25BF2">
        <w:rPr>
          <w:rFonts w:asciiTheme="majorBidi" w:hAnsiTheme="majorBidi" w:cstheme="majorBidi" w:hint="cs"/>
          <w:rtl/>
          <w:lang w:bidi="he-IL"/>
        </w:rPr>
        <w:t>רווקה</w:t>
      </w:r>
    </w:p>
    <w:p w:rsidR="00B93113" w:rsidRDefault="00B93113" w:rsidP="007C3665">
      <w:pPr>
        <w:pStyle w:val="afa"/>
        <w:bidi/>
        <w:spacing w:line="360" w:lineRule="auto"/>
        <w:rPr>
          <w:rFonts w:asciiTheme="majorBidi" w:hAnsiTheme="majorBidi"/>
          <w:sz w:val="24"/>
          <w:szCs w:val="24"/>
          <w:rtl/>
          <w:lang w:bidi="he-IL"/>
        </w:rPr>
        <w:sectPr w:rsidR="00B93113" w:rsidSect="00B93113">
          <w:type w:val="continuous"/>
          <w:pgSz w:w="12240" w:h="15840"/>
          <w:pgMar w:top="426" w:right="1440" w:bottom="1440" w:left="1440" w:header="720" w:footer="720" w:gutter="0"/>
          <w:cols w:num="2" w:space="720"/>
          <w:titlePg/>
          <w:docGrid w:linePitch="360"/>
        </w:sectPr>
      </w:pPr>
    </w:p>
    <w:p w:rsidR="00B253CB" w:rsidRPr="00B87189" w:rsidRDefault="00B253CB" w:rsidP="00B87189">
      <w:pPr>
        <w:pStyle w:val="afa"/>
        <w:bidi/>
        <w:spacing w:before="0" w:line="360" w:lineRule="auto"/>
        <w:rPr>
          <w:rFonts w:asciiTheme="majorBidi" w:hAnsiTheme="majorBidi"/>
          <w:sz w:val="22"/>
          <w:szCs w:val="22"/>
          <w:rtl/>
          <w:lang w:bidi="he-IL"/>
        </w:rPr>
      </w:pPr>
      <w:r w:rsidRPr="00B87189">
        <w:rPr>
          <w:rFonts w:asciiTheme="majorBidi" w:hAnsiTheme="majorBidi"/>
          <w:sz w:val="22"/>
          <w:szCs w:val="22"/>
          <w:rtl/>
          <w:lang w:bidi="he-IL"/>
        </w:rPr>
        <w:lastRenderedPageBreak/>
        <w:t>השכלה</w:t>
      </w:r>
    </w:p>
    <w:p w:rsidR="00362E86" w:rsidRPr="00947E9C" w:rsidRDefault="0003013D" w:rsidP="00D44AEA">
      <w:pPr>
        <w:pStyle w:val="Default"/>
        <w:tabs>
          <w:tab w:val="clear" w:pos="709"/>
          <w:tab w:val="left" w:pos="288"/>
          <w:tab w:val="left" w:pos="1586"/>
          <w:tab w:val="left" w:pos="5021"/>
        </w:tabs>
        <w:bidi/>
        <w:spacing w:after="0" w:line="360" w:lineRule="auto"/>
        <w:ind w:left="142"/>
        <w:jc w:val="left"/>
        <w:rPr>
          <w:rFonts w:asciiTheme="majorBidi" w:hAnsiTheme="majorBidi" w:cstheme="majorBidi"/>
          <w:sz w:val="20"/>
          <w:szCs w:val="20"/>
          <w:rtl/>
        </w:rPr>
      </w:pP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201</w:t>
      </w:r>
      <w:r w:rsidR="00976D89"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6</w:t>
      </w: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-201</w:t>
      </w:r>
      <w:r w:rsidR="00976D89"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7</w:t>
      </w: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 xml:space="preserve"> - 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>הנדסת תכנה ב"בנות אלישבע" ירושלים</w:t>
      </w:r>
      <w:r w:rsidR="00DF6C9C">
        <w:rPr>
          <w:rFonts w:asciiTheme="majorBidi" w:hAnsiTheme="majorBidi" w:hint="cs"/>
          <w:bCs/>
          <w:color w:val="000000"/>
          <w:sz w:val="20"/>
          <w:szCs w:val="20"/>
          <w:rtl/>
        </w:rPr>
        <w:t xml:space="preserve">- </w:t>
      </w:r>
      <w:r w:rsidR="00DF6C9C" w:rsidRPr="00364D0E">
        <w:rPr>
          <w:rFonts w:asciiTheme="majorBidi" w:hAnsiTheme="majorBidi" w:cstheme="majorBidi" w:hint="cs"/>
          <w:bCs/>
          <w:color w:val="000000"/>
          <w:sz w:val="20"/>
          <w:szCs w:val="20"/>
          <w:rtl/>
        </w:rPr>
        <w:t>לימודים לתואר</w:t>
      </w:r>
      <w:r w:rsidR="00DF6C9C" w:rsidRPr="00976D89">
        <w:rPr>
          <w:rFonts w:asciiTheme="majorBidi" w:hAnsiTheme="majorBidi" w:hint="cs"/>
          <w:bCs/>
          <w:color w:val="000000"/>
          <w:sz w:val="24"/>
          <w:szCs w:val="24"/>
          <w:rtl/>
        </w:rPr>
        <w:t xml:space="preserve"> 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>הנדסאי תכנה מטעם "משרד החינוך" (המכללה הטכנולוגית</w:t>
      </w:r>
      <w:r w:rsidR="00362E86" w:rsidRPr="007C3665">
        <w:rPr>
          <w:rFonts w:asciiTheme="majorBidi" w:hAnsiTheme="majorBidi" w:hint="cs"/>
          <w:bCs/>
          <w:color w:val="000000"/>
          <w:sz w:val="20"/>
          <w:szCs w:val="20"/>
          <w:rtl/>
        </w:rPr>
        <w:t>)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 xml:space="preserve">.  </w:t>
      </w:r>
      <w:r w:rsidR="00DF6C9C">
        <w:rPr>
          <w:rFonts w:asciiTheme="majorBidi" w:hAnsiTheme="majorBidi" w:cstheme="majorBidi" w:hint="cs"/>
          <w:sz w:val="20"/>
          <w:szCs w:val="20"/>
          <w:rtl/>
        </w:rPr>
        <w:t xml:space="preserve">ממוצע ציונים </w:t>
      </w:r>
      <w:r w:rsidR="00D44AEA">
        <w:rPr>
          <w:rFonts w:asciiTheme="majorBidi" w:hAnsiTheme="majorBidi" w:cstheme="majorBidi" w:hint="cs"/>
          <w:sz w:val="20"/>
          <w:szCs w:val="20"/>
          <w:rtl/>
        </w:rPr>
        <w:t>98</w:t>
      </w:r>
    </w:p>
    <w:p w:rsidR="00362E86" w:rsidRPr="007C3665" w:rsidRDefault="00947E9C" w:rsidP="00976D89">
      <w:pPr>
        <w:pStyle w:val="afb"/>
        <w:bidi/>
        <w:spacing w:line="360" w:lineRule="auto"/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</w:pPr>
      <w:r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  </w:t>
      </w:r>
      <w:r w:rsidR="0003013D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>201</w:t>
      </w:r>
      <w:r w:rsidR="00976D89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>2</w:t>
      </w:r>
      <w:r w:rsidR="00976D89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>-20</w:t>
      </w:r>
      <w:r w:rsidR="00976D89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>15</w:t>
      </w:r>
      <w:r w:rsidR="0003013D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="00362E86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 xml:space="preserve"> -  </w:t>
      </w:r>
      <w:r w:rsidR="0003013D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תיכון "בנות אלישבע" ירושלים</w:t>
      </w:r>
      <w:r w:rsidR="00362E86" w:rsidRPr="007C3665">
        <w:rPr>
          <w:rFonts w:asciiTheme="majorBidi" w:eastAsia="Times New Roman" w:hAnsiTheme="majorBidi" w:hint="cs"/>
          <w:bCs w:val="0"/>
          <w:color w:val="000000"/>
          <w:sz w:val="20"/>
          <w:szCs w:val="20"/>
          <w:rtl/>
          <w:lang w:bidi="he-IL"/>
        </w:rPr>
        <w:t>,</w:t>
      </w:r>
      <w:r w:rsidR="00362E86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</w:p>
    <w:p w:rsidR="00B253CB" w:rsidRPr="007C3665" w:rsidRDefault="00947E9C" w:rsidP="00D44AEA">
      <w:pPr>
        <w:pStyle w:val="afb"/>
        <w:bidi/>
        <w:spacing w:line="360" w:lineRule="auto"/>
        <w:rPr>
          <w:rFonts w:asciiTheme="majorBidi" w:hAnsiTheme="majorBidi"/>
          <w:color w:val="6076B4" w:themeColor="accent1"/>
          <w:sz w:val="20"/>
          <w:szCs w:val="20"/>
        </w:rPr>
      </w:pPr>
      <w:r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 </w:t>
      </w:r>
      <w:r w:rsidR="00362E86" w:rsidRPr="007C3665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</w:t>
      </w:r>
      <w:r w:rsidR="00362E86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מגמה טכנולוגית: </w:t>
      </w:r>
      <w:r w:rsidR="00362E86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מדעי המחשב</w:t>
      </w:r>
      <w:r w:rsidR="00362E86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="0003013D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,</w:t>
      </w:r>
      <w:r w:rsidR="0003013D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="0003013D" w:rsidRPr="007C3665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>11</w:t>
      </w:r>
      <w:r w:rsidR="007C3665" w:rsidRPr="007C3665">
        <w:rPr>
          <w:rFonts w:asciiTheme="majorBidi" w:eastAsia="Times New Roman" w:hAnsiTheme="majorBidi" w:hint="cs"/>
          <w:b/>
          <w:bCs w:val="0"/>
          <w:color w:val="000000"/>
          <w:sz w:val="20"/>
          <w:szCs w:val="20"/>
          <w:rtl/>
          <w:lang w:bidi="he-IL"/>
        </w:rPr>
        <w:t xml:space="preserve"> </w:t>
      </w:r>
      <w:r w:rsidR="0003013D" w:rsidRPr="007C3665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 xml:space="preserve">יחידות  בגרות מדעי המחשב </w:t>
      </w:r>
      <w:r w:rsidR="00D44AEA">
        <w:rPr>
          <w:rFonts w:asciiTheme="majorBidi" w:eastAsia="Times New Roman" w:hAnsiTheme="majorBidi" w:hint="cs"/>
          <w:b/>
          <w:bCs w:val="0"/>
          <w:color w:val="000000"/>
          <w:sz w:val="20"/>
          <w:szCs w:val="20"/>
          <w:rtl/>
          <w:lang w:bidi="he-IL"/>
        </w:rPr>
        <w:t>בהצלחה</w:t>
      </w:r>
      <w:r w:rsidR="0003013D" w:rsidRPr="007C3665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>.</w:t>
      </w:r>
    </w:p>
    <w:p w:rsidR="00B253CB" w:rsidRPr="00B87189" w:rsidRDefault="00362E86" w:rsidP="00B87189">
      <w:pPr>
        <w:pStyle w:val="afa"/>
        <w:bidi/>
        <w:spacing w:before="0" w:line="360" w:lineRule="auto"/>
        <w:rPr>
          <w:rFonts w:asciiTheme="majorBidi" w:hAnsiTheme="majorBidi"/>
          <w:sz w:val="22"/>
          <w:szCs w:val="22"/>
          <w:rtl/>
          <w:lang w:bidi="he-IL"/>
        </w:rPr>
      </w:pPr>
      <w:r w:rsidRPr="00B87189">
        <w:rPr>
          <w:rFonts w:asciiTheme="majorBidi" w:hAnsiTheme="majorBidi" w:hint="cs"/>
          <w:sz w:val="22"/>
          <w:szCs w:val="22"/>
          <w:rtl/>
          <w:lang w:bidi="he-IL"/>
        </w:rPr>
        <w:t>ידע ו</w:t>
      </w:r>
      <w:r w:rsidR="00B253CB" w:rsidRPr="00B87189">
        <w:rPr>
          <w:rFonts w:asciiTheme="majorBidi" w:hAnsiTheme="majorBidi"/>
          <w:sz w:val="22"/>
          <w:szCs w:val="22"/>
          <w:rtl/>
          <w:lang w:bidi="he-IL"/>
        </w:rPr>
        <w:t>ניסיון</w:t>
      </w:r>
    </w:p>
    <w:p w:rsidR="00362E86" w:rsidRPr="007C3665" w:rsidRDefault="00362E86" w:rsidP="00CE774B">
      <w:pPr>
        <w:bidi/>
        <w:spacing w:after="0" w:line="360" w:lineRule="auto"/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קורסים: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 xml:space="preserve">מערכות הפעלה, מבני נתונים ויעילות אלגוריתמים, תקשורת ורשתות, ארכיטקטורה, ארגון קבצים, </w:t>
      </w:r>
      <w:r w:rsidR="008B4C49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אסמבלר, שפת </w:t>
      </w:r>
      <w:r w:rsidR="008B4C49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C</w:t>
      </w:r>
      <w:r w:rsidR="008B4C49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</w:t>
      </w:r>
      <w:r w:rsidR="00760DBC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 אנגלית טכנית, </w:t>
      </w:r>
      <w:r w:rsidR="00760DBC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SQL</w:t>
      </w:r>
      <w:r w:rsidR="00760DBC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 ניתוח מערכות,</w:t>
      </w:r>
      <w:r w:rsidR="00760DBC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C#</w:t>
      </w:r>
      <w:r w:rsidR="00760DBC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 w:rsidR="00760DBC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JAVA</w:t>
      </w:r>
      <w:r w:rsidR="00760DBC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 w:rsidR="00760DBC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MVC</w:t>
      </w:r>
      <w:r w:rsidR="00760DBC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</w:t>
      </w:r>
      <w:r w:rsidR="00760DBC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WCF</w:t>
      </w:r>
      <w:r w:rsidR="00760DBC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</w:t>
      </w:r>
      <w:r w:rsidR="00760DBC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ANDROID</w:t>
      </w:r>
      <w:r w:rsidR="00760DBC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</w:t>
      </w:r>
      <w:r w:rsidR="00B93113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BI</w:t>
      </w:r>
      <w:r w:rsidR="00B93113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מערכות ספרתיות</w:t>
      </w:r>
      <w:r w:rsidR="00976D89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</w:t>
      </w:r>
      <w:r w:rsidR="00976D89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 אלגברה לינארית</w:t>
      </w:r>
      <w:r w:rsidR="00760DBC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 מערכות מבוזרות</w:t>
      </w:r>
      <w:r w:rsidR="008A2DE0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</w:t>
      </w:r>
      <w:r w:rsidR="008A2DE0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B</w:t>
      </w:r>
      <w:r w:rsidR="008A2DE0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igData</w:t>
      </w:r>
      <w:r w:rsidR="003D2FED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="008A2DE0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&amp;</w:t>
      </w:r>
      <w:r w:rsidR="003D2FED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="008A2DE0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NoSQL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.</w:t>
      </w:r>
    </w:p>
    <w:p w:rsidR="00362E86" w:rsidRPr="007C3665" w:rsidRDefault="00362E86" w:rsidP="002D3389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שפות תכנות: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Java ,Android ,VB.NET  ,MVC ,SQL ,Html ,Html5 ,Java Script ,jquery ,C ,C#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.</w:t>
      </w:r>
    </w:p>
    <w:p w:rsidR="00362E86" w:rsidRPr="007C3665" w:rsidRDefault="00362E86" w:rsidP="00686131">
      <w:pPr>
        <w:bidi/>
        <w:spacing w:after="0" w:line="360" w:lineRule="auto"/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="00947E9C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ידע וניסיון: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,WinForms</w:t>
      </w:r>
      <w:r w:rsidR="000B20F0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,Mongo-DB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 ,Entity Framework</w:t>
      </w:r>
      <w:r w:rsidR="00686131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="00686131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Java</w:t>
      </w:r>
      <w:r w:rsidR="003D2FED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</w:t>
      </w:r>
      <w:r w:rsidR="008B4C49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WebApi,</w:t>
      </w:r>
      <w:r w:rsidR="00686131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WCF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Andriod</w:t>
      </w:r>
      <w:r w:rsidRPr="007C3665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.</w:t>
      </w:r>
    </w:p>
    <w:p w:rsidR="00362E86" w:rsidRPr="007C3665" w:rsidRDefault="00362E86" w:rsidP="002D3389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סביבות עבודה: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Android Studio ,Eclipse ,Net Beans ,Visual Studio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. </w:t>
      </w:r>
    </w:p>
    <w:p w:rsidR="00362E86" w:rsidRPr="00B87189" w:rsidRDefault="00362E86" w:rsidP="002D3389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B87189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B87189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B87189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מערכות הפעלה: </w:t>
      </w:r>
      <w:r w:rsidRPr="00B87189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unix ,windows ,android</w:t>
      </w:r>
      <w:r w:rsidRPr="00B87189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.</w:t>
      </w:r>
    </w:p>
    <w:p w:rsidR="00B253CB" w:rsidRPr="00B87189" w:rsidRDefault="00362E86" w:rsidP="00B93113">
      <w:pPr>
        <w:bidi/>
        <w:spacing w:after="0" w:line="360" w:lineRule="auto"/>
        <w:rPr>
          <w:rFonts w:asciiTheme="majorBidi" w:hAnsiTheme="majorBidi" w:cstheme="majorBidi"/>
          <w:b/>
          <w:color w:val="6076B4" w:themeColor="accent1"/>
          <w:sz w:val="18"/>
          <w:szCs w:val="18"/>
          <w:rtl/>
          <w:lang w:bidi="he-IL"/>
        </w:rPr>
      </w:pPr>
      <w:r w:rsidRPr="00B87189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="002D3389" w:rsidRPr="00B87189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B87189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מסדי נתונים: </w:t>
      </w:r>
      <w:r w:rsidRPr="00B87189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Microsoft SQL Server, Microsoft Access</w:t>
      </w:r>
      <w:r w:rsidR="002D3389" w:rsidRPr="00B87189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.</w:t>
      </w:r>
    </w:p>
    <w:p w:rsidR="00947E9C" w:rsidRPr="00B87189" w:rsidRDefault="008A2DE0" w:rsidP="00B87189">
      <w:pPr>
        <w:pStyle w:val="Default"/>
        <w:numPr>
          <w:ilvl w:val="0"/>
          <w:numId w:val="7"/>
        </w:numPr>
        <w:tabs>
          <w:tab w:val="clear" w:pos="709"/>
          <w:tab w:val="left" w:pos="146"/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B87189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Pr="00B87189">
        <w:rPr>
          <w:rFonts w:asciiTheme="majorBidi" w:hAnsiTheme="majorBidi" w:cstheme="majorBidi" w:hint="cs"/>
          <w:b/>
          <w:bCs/>
          <w:sz w:val="20"/>
          <w:szCs w:val="20"/>
          <w:rtl/>
        </w:rPr>
        <w:t>פרויקט גמר:</w:t>
      </w:r>
      <w:r w:rsidRPr="00B87189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2358DC" w:rsidRPr="00B87189">
        <w:rPr>
          <w:rFonts w:asciiTheme="majorBidi" w:hAnsiTheme="majorBidi" w:cstheme="majorBidi" w:hint="cs"/>
          <w:sz w:val="20"/>
          <w:szCs w:val="20"/>
          <w:rtl/>
        </w:rPr>
        <w:t xml:space="preserve">פיתוח ספריה גנרית לבנית עצי משחק, </w:t>
      </w:r>
      <w:r w:rsidR="00B87189">
        <w:rPr>
          <w:rFonts w:asciiTheme="majorBidi" w:hAnsiTheme="majorBidi" w:cstheme="majorBidi" w:hint="cs"/>
          <w:sz w:val="20"/>
          <w:szCs w:val="20"/>
          <w:rtl/>
        </w:rPr>
        <w:t xml:space="preserve">עץ המשחק יכיל את כל מהלכי המשחק </w:t>
      </w:r>
      <w:r w:rsidR="00B87189" w:rsidRPr="00B87189">
        <w:rPr>
          <w:rFonts w:asciiTheme="majorBidi" w:hAnsiTheme="majorBidi" w:cstheme="majorBidi" w:hint="cs"/>
          <w:sz w:val="20"/>
          <w:szCs w:val="20"/>
          <w:rtl/>
        </w:rPr>
        <w:t>האפשריים</w:t>
      </w:r>
      <w:r w:rsidR="00B87189">
        <w:rPr>
          <w:rFonts w:asciiTheme="majorBidi" w:hAnsiTheme="majorBidi" w:cstheme="majorBidi" w:hint="cs"/>
          <w:sz w:val="20"/>
          <w:szCs w:val="20"/>
          <w:rtl/>
        </w:rPr>
        <w:t>.</w:t>
      </w:r>
      <w:r w:rsidR="00B87189" w:rsidRPr="00B87189">
        <w:rPr>
          <w:rFonts w:asciiTheme="majorBidi" w:hAnsiTheme="majorBidi" w:cstheme="majorBidi" w:hint="cs"/>
          <w:sz w:val="20"/>
          <w:szCs w:val="20"/>
          <w:rtl/>
        </w:rPr>
        <w:t xml:space="preserve"> פרטי המשחק (לוח, חלקים וכ</w:t>
      </w:r>
      <w:r w:rsidR="00B87189">
        <w:rPr>
          <w:rFonts w:asciiTheme="majorBidi" w:hAnsiTheme="majorBidi" w:cstheme="majorBidi" w:hint="cs"/>
          <w:sz w:val="20"/>
          <w:szCs w:val="20"/>
          <w:rtl/>
        </w:rPr>
        <w:t>ללים</w:t>
      </w:r>
      <w:r w:rsidR="00B87189" w:rsidRPr="00B87189">
        <w:rPr>
          <w:rFonts w:asciiTheme="majorBidi" w:hAnsiTheme="majorBidi" w:cstheme="majorBidi" w:hint="cs"/>
          <w:sz w:val="20"/>
          <w:szCs w:val="20"/>
          <w:rtl/>
        </w:rPr>
        <w:t xml:space="preserve">) </w:t>
      </w:r>
      <w:r w:rsidR="00B87189">
        <w:rPr>
          <w:rFonts w:asciiTheme="majorBidi" w:hAnsiTheme="majorBidi" w:cstheme="majorBidi" w:hint="cs"/>
          <w:sz w:val="20"/>
          <w:szCs w:val="20"/>
          <w:rtl/>
        </w:rPr>
        <w:t>יקלטו ע"י משתמש פשוט,</w:t>
      </w:r>
      <w:r w:rsidR="00B87189" w:rsidRPr="00B87189">
        <w:rPr>
          <w:rFonts w:asciiTheme="majorBidi" w:hAnsiTheme="majorBidi" w:cstheme="majorBidi" w:hint="cs"/>
          <w:sz w:val="20"/>
          <w:szCs w:val="20"/>
          <w:rtl/>
        </w:rPr>
        <w:t xml:space="preserve"> הכללים יבנו </w:t>
      </w:r>
      <w:r w:rsidR="00B87189">
        <w:rPr>
          <w:rFonts w:asciiTheme="majorBidi" w:hAnsiTheme="majorBidi" w:cstheme="majorBidi" w:hint="cs"/>
          <w:sz w:val="20"/>
          <w:szCs w:val="20"/>
          <w:rtl/>
        </w:rPr>
        <w:t>עפ"י</w:t>
      </w:r>
      <w:r w:rsidR="00B87189" w:rsidRPr="00B87189">
        <w:rPr>
          <w:rFonts w:asciiTheme="majorBidi" w:hAnsiTheme="majorBidi" w:cstheme="majorBidi" w:hint="cs"/>
          <w:sz w:val="20"/>
          <w:szCs w:val="20"/>
          <w:rtl/>
        </w:rPr>
        <w:t xml:space="preserve"> שפת פרולוג. מלבד</w:t>
      </w:r>
      <w:r w:rsidR="00B87189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B87189" w:rsidRPr="00B87189">
        <w:rPr>
          <w:rFonts w:asciiTheme="majorBidi" w:hAnsiTheme="majorBidi" w:cstheme="majorBidi" w:hint="cs"/>
          <w:sz w:val="20"/>
          <w:szCs w:val="20"/>
          <w:rtl/>
        </w:rPr>
        <w:t>פונקציית הנ</w:t>
      </w:r>
      <w:r w:rsidR="00B87189">
        <w:rPr>
          <w:rFonts w:asciiTheme="majorBidi" w:hAnsiTheme="majorBidi" w:cstheme="majorBidi" w:hint="cs"/>
          <w:sz w:val="20"/>
          <w:szCs w:val="20"/>
          <w:rtl/>
        </w:rPr>
        <w:t>י</w:t>
      </w:r>
      <w:r w:rsidR="00B87189" w:rsidRPr="00B87189">
        <w:rPr>
          <w:rFonts w:asciiTheme="majorBidi" w:hAnsiTheme="majorBidi" w:cstheme="majorBidi" w:hint="cs"/>
          <w:sz w:val="20"/>
          <w:szCs w:val="20"/>
          <w:rtl/>
        </w:rPr>
        <w:t>צחון</w:t>
      </w:r>
      <w:r w:rsidR="00B87189">
        <w:rPr>
          <w:rFonts w:asciiTheme="majorBidi" w:hAnsiTheme="majorBidi" w:cstheme="majorBidi" w:hint="cs"/>
          <w:sz w:val="20"/>
          <w:szCs w:val="20"/>
          <w:rtl/>
        </w:rPr>
        <w:t xml:space="preserve"> שאותה יכתוב </w:t>
      </w:r>
      <w:r w:rsidR="00B87189" w:rsidRPr="00B87189">
        <w:rPr>
          <w:rFonts w:asciiTheme="majorBidi" w:hAnsiTheme="majorBidi" w:cstheme="majorBidi" w:hint="cs"/>
          <w:sz w:val="20"/>
          <w:szCs w:val="20"/>
          <w:rtl/>
        </w:rPr>
        <w:t>מתכנת.</w:t>
      </w:r>
      <w:r w:rsidR="00B87189">
        <w:rPr>
          <w:rFonts w:asciiTheme="majorBidi" w:hAnsiTheme="majorBidi" w:cstheme="majorBidi" w:hint="cs"/>
          <w:sz w:val="20"/>
          <w:szCs w:val="20"/>
          <w:rtl/>
        </w:rPr>
        <w:t xml:space="preserve"> שחקן יוכל להכניס מצב מסוים של לוח המשחק ויקבל את הצעד הכדאי הבא ממצב זה שיובילו לניצחון או במקרה הגרוע ל"תיקו".</w:t>
      </w:r>
    </w:p>
    <w:p w:rsidR="00885AAE" w:rsidRPr="003D2FED" w:rsidRDefault="00885AAE" w:rsidP="00885AAE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B87189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B87189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  </w:t>
      </w:r>
      <w:r w:rsidRPr="00B87189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לימוד עצמי של ספריות ותכנים בתחומים שונים</w:t>
      </w:r>
      <w:r w:rsidRPr="00B87189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.</w:t>
      </w:r>
    </w:p>
    <w:p w:rsidR="00947E9C" w:rsidRPr="003D2FED" w:rsidRDefault="00947E9C" w:rsidP="00947E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3D2FED">
        <w:rPr>
          <w:rFonts w:asciiTheme="majorBidi" w:hAnsiTheme="majorBidi" w:cstheme="majorBidi"/>
          <w:sz w:val="20"/>
          <w:szCs w:val="20"/>
          <w:rtl/>
        </w:rPr>
        <w:t>פיתוח אפליקציות ל-</w:t>
      </w:r>
      <w:r w:rsidRPr="003D2FED">
        <w:rPr>
          <w:rFonts w:asciiTheme="majorBidi" w:hAnsiTheme="majorBidi" w:cstheme="majorBidi"/>
          <w:sz w:val="20"/>
          <w:szCs w:val="20"/>
        </w:rPr>
        <w:t>(android-java) mobile</w:t>
      </w:r>
      <w:r w:rsidRPr="003D2FED">
        <w:rPr>
          <w:rFonts w:asciiTheme="majorBidi" w:hAnsiTheme="majorBidi" w:cstheme="majorBidi"/>
          <w:sz w:val="20"/>
          <w:szCs w:val="20"/>
          <w:rtl/>
        </w:rPr>
        <w:t>.</w:t>
      </w:r>
    </w:p>
    <w:p w:rsidR="00947E9C" w:rsidRPr="003D2FED" w:rsidRDefault="00947E9C" w:rsidP="00947E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3D2FED">
        <w:rPr>
          <w:rFonts w:asciiTheme="majorBidi" w:hAnsiTheme="majorBidi" w:cstheme="majorBidi"/>
          <w:sz w:val="20"/>
          <w:szCs w:val="20"/>
          <w:rtl/>
        </w:rPr>
        <w:t xml:space="preserve">פיתוח אפליקציות </w:t>
      </w:r>
      <w:r w:rsidRPr="003D2FED">
        <w:rPr>
          <w:rFonts w:asciiTheme="majorBidi" w:hAnsiTheme="majorBidi" w:cstheme="majorBidi"/>
          <w:sz w:val="20"/>
          <w:szCs w:val="20"/>
        </w:rPr>
        <w:t>win forms</w:t>
      </w:r>
      <w:r w:rsidRPr="003D2FED">
        <w:rPr>
          <w:rFonts w:asciiTheme="majorBidi" w:hAnsiTheme="majorBidi" w:cstheme="majorBidi"/>
          <w:sz w:val="20"/>
          <w:szCs w:val="20"/>
          <w:rtl/>
        </w:rPr>
        <w:t>.</w:t>
      </w:r>
    </w:p>
    <w:p w:rsidR="00B93113" w:rsidRDefault="00947E9C" w:rsidP="00B93113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3D2FED">
        <w:rPr>
          <w:rFonts w:asciiTheme="majorBidi" w:hAnsiTheme="majorBidi" w:cstheme="majorBidi"/>
          <w:sz w:val="20"/>
          <w:szCs w:val="20"/>
          <w:rtl/>
        </w:rPr>
        <w:t xml:space="preserve">פיתוח אפליקציות </w:t>
      </w:r>
      <w:r w:rsidRPr="003D2FED">
        <w:rPr>
          <w:rFonts w:asciiTheme="majorBidi" w:hAnsiTheme="majorBidi" w:cstheme="majorBidi"/>
          <w:sz w:val="20"/>
          <w:szCs w:val="20"/>
        </w:rPr>
        <w:t>web</w:t>
      </w:r>
      <w:r w:rsidRPr="003D2FED">
        <w:rPr>
          <w:rFonts w:asciiTheme="majorBidi" w:hAnsiTheme="majorBidi" w:cstheme="majorBidi"/>
          <w:sz w:val="20"/>
          <w:szCs w:val="20"/>
          <w:rtl/>
        </w:rPr>
        <w:t>.</w:t>
      </w:r>
    </w:p>
    <w:p w:rsidR="00B93113" w:rsidRDefault="00947E9C" w:rsidP="00B93113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B93113">
        <w:rPr>
          <w:rFonts w:asciiTheme="majorBidi" w:hAnsiTheme="majorBidi" w:cstheme="majorBidi"/>
          <w:sz w:val="20"/>
          <w:szCs w:val="20"/>
          <w:rtl/>
        </w:rPr>
        <w:t>פיתוח תכנ</w:t>
      </w:r>
      <w:r w:rsidR="00B93113">
        <w:rPr>
          <w:rFonts w:asciiTheme="majorBidi" w:hAnsiTheme="majorBidi" w:cstheme="majorBidi" w:hint="cs"/>
          <w:sz w:val="20"/>
          <w:szCs w:val="20"/>
          <w:rtl/>
        </w:rPr>
        <w:t>ה</w:t>
      </w:r>
      <w:r w:rsidRPr="00B93113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B93113">
        <w:rPr>
          <w:rFonts w:asciiTheme="majorBidi" w:hAnsiTheme="majorBidi" w:cstheme="majorBidi" w:hint="cs"/>
          <w:sz w:val="20"/>
          <w:szCs w:val="20"/>
          <w:rtl/>
        </w:rPr>
        <w:t>ל</w:t>
      </w:r>
      <w:r w:rsidR="00D44AEA" w:rsidRPr="00B93113">
        <w:rPr>
          <w:rFonts w:asciiTheme="majorBidi" w:hAnsiTheme="majorBidi" w:cstheme="majorBidi" w:hint="cs"/>
          <w:sz w:val="20"/>
          <w:szCs w:val="20"/>
          <w:rtl/>
        </w:rPr>
        <w:t xml:space="preserve">ניהול </w:t>
      </w:r>
      <w:r w:rsidR="002358DC" w:rsidRPr="00B93113">
        <w:rPr>
          <w:rFonts w:asciiTheme="majorBidi" w:hAnsiTheme="majorBidi" w:cstheme="majorBidi" w:hint="cs"/>
          <w:sz w:val="20"/>
          <w:szCs w:val="20"/>
          <w:rtl/>
        </w:rPr>
        <w:t>אירועים לאולם שמחות</w:t>
      </w:r>
      <w:r w:rsidR="00156EC1" w:rsidRPr="00B93113">
        <w:rPr>
          <w:rFonts w:asciiTheme="majorBidi" w:hAnsiTheme="majorBidi" w:cstheme="majorBidi" w:hint="cs"/>
          <w:sz w:val="20"/>
          <w:szCs w:val="20"/>
          <w:rtl/>
        </w:rPr>
        <w:t xml:space="preserve"> בהתחשב באילוצי</w:t>
      </w:r>
      <w:r w:rsidR="0010013E" w:rsidRPr="00B93113">
        <w:rPr>
          <w:rFonts w:asciiTheme="majorBidi" w:hAnsiTheme="majorBidi" w:cstheme="majorBidi" w:hint="cs"/>
          <w:sz w:val="20"/>
          <w:szCs w:val="20"/>
          <w:rtl/>
        </w:rPr>
        <w:t>ם</w:t>
      </w:r>
      <w:r w:rsidR="00D44AEA" w:rsidRPr="00B93113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Pr="00B93113">
        <w:rPr>
          <w:rFonts w:asciiTheme="majorBidi" w:hAnsiTheme="majorBidi" w:cstheme="majorBidi"/>
          <w:sz w:val="20"/>
          <w:szCs w:val="20"/>
          <w:rtl/>
        </w:rPr>
        <w:t>. התכנה פותחה ב-</w:t>
      </w:r>
      <w:r w:rsidRPr="00B93113">
        <w:rPr>
          <w:rFonts w:asciiTheme="majorBidi" w:hAnsiTheme="majorBidi" w:cstheme="majorBidi"/>
          <w:sz w:val="20"/>
          <w:szCs w:val="20"/>
        </w:rPr>
        <w:t>VB</w:t>
      </w:r>
      <w:r w:rsidRPr="00B93113">
        <w:rPr>
          <w:rFonts w:asciiTheme="majorBidi" w:hAnsiTheme="majorBidi" w:cstheme="majorBidi"/>
          <w:sz w:val="20"/>
          <w:szCs w:val="20"/>
          <w:rtl/>
        </w:rPr>
        <w:t xml:space="preserve"> תוך התקשרות לבסיס נתונים ב- </w:t>
      </w:r>
      <w:r w:rsidR="00E04227" w:rsidRPr="00B93113">
        <w:rPr>
          <w:rFonts w:asciiTheme="majorBidi" w:hAnsiTheme="majorBidi" w:cstheme="majorBidi"/>
          <w:sz w:val="20"/>
          <w:szCs w:val="20"/>
        </w:rPr>
        <w:t>A</w:t>
      </w:r>
      <w:r w:rsidRPr="00B93113">
        <w:rPr>
          <w:rFonts w:asciiTheme="majorBidi" w:hAnsiTheme="majorBidi" w:cstheme="majorBidi"/>
          <w:sz w:val="20"/>
          <w:szCs w:val="20"/>
        </w:rPr>
        <w:t>ccess</w:t>
      </w:r>
      <w:r w:rsidRPr="00B93113">
        <w:rPr>
          <w:rFonts w:asciiTheme="majorBidi" w:hAnsiTheme="majorBidi" w:cstheme="majorBidi"/>
          <w:sz w:val="20"/>
          <w:szCs w:val="20"/>
          <w:rtl/>
        </w:rPr>
        <w:t>.</w:t>
      </w:r>
    </w:p>
    <w:p w:rsidR="00B93113" w:rsidRPr="00B87189" w:rsidRDefault="00B93113" w:rsidP="00366D4C">
      <w:pPr>
        <w:pStyle w:val="afa"/>
        <w:bidi/>
        <w:spacing w:before="0" w:line="360" w:lineRule="auto"/>
        <w:rPr>
          <w:rFonts w:asciiTheme="majorBidi" w:hAnsiTheme="majorBidi"/>
          <w:sz w:val="22"/>
          <w:szCs w:val="22"/>
          <w:rtl/>
          <w:lang w:bidi="he-IL"/>
        </w:rPr>
      </w:pPr>
      <w:r w:rsidRPr="00B87189">
        <w:rPr>
          <w:rFonts w:asciiTheme="majorBidi" w:hAnsiTheme="majorBidi"/>
          <w:sz w:val="22"/>
          <w:szCs w:val="22"/>
          <w:rtl/>
          <w:lang w:bidi="he-IL"/>
        </w:rPr>
        <w:t xml:space="preserve"> </w:t>
      </w:r>
      <w:r w:rsidRPr="00B87189">
        <w:rPr>
          <w:rFonts w:asciiTheme="majorBidi" w:hAnsiTheme="majorBidi" w:hint="cs"/>
          <w:sz w:val="22"/>
          <w:szCs w:val="22"/>
          <w:rtl/>
          <w:lang w:bidi="he-IL"/>
        </w:rPr>
        <w:t>כישורים</w:t>
      </w:r>
    </w:p>
    <w:p w:rsidR="00B87189" w:rsidRDefault="00B93113" w:rsidP="00B87189">
      <w:pPr>
        <w:bidi/>
        <w:rPr>
          <w:rFonts w:asciiTheme="majorBidi" w:eastAsia="Times New Roman" w:hAnsiTheme="majorBidi" w:cstheme="majorBidi"/>
          <w:sz w:val="20"/>
          <w:szCs w:val="20"/>
          <w:rtl/>
          <w:lang w:eastAsia="he-IL" w:bidi="he-IL"/>
        </w:rPr>
      </w:pPr>
      <w:r w:rsidRPr="00B93113">
        <w:rPr>
          <w:rFonts w:asciiTheme="majorBidi" w:eastAsia="Times New Roman" w:hAnsiTheme="majorBidi" w:cstheme="majorBidi" w:hint="cs"/>
          <w:sz w:val="20"/>
          <w:szCs w:val="20"/>
          <w:rtl/>
          <w:lang w:eastAsia="he-IL" w:bidi="he-IL"/>
        </w:rPr>
        <w:t>בעלת מוטיבציה, מוסר עבודה גבוה, אחראיות, התמדה, דיוק ועמידה בזמנים, יצירתיות, חשיבה לוגית, יכולת התמודדות במצבי לחץ, וקליטה מהירה,</w:t>
      </w:r>
      <w:r w:rsidR="00B87189">
        <w:rPr>
          <w:rFonts w:asciiTheme="majorBidi" w:eastAsia="Times New Roman" w:hAnsiTheme="majorBidi" w:cstheme="majorBidi" w:hint="cs"/>
          <w:sz w:val="20"/>
          <w:szCs w:val="20"/>
          <w:rtl/>
          <w:lang w:eastAsia="he-IL" w:bidi="he-IL"/>
        </w:rPr>
        <w:t xml:space="preserve"> </w:t>
      </w:r>
      <w:r w:rsidRPr="00B93113">
        <w:rPr>
          <w:rFonts w:asciiTheme="majorBidi" w:eastAsia="Times New Roman" w:hAnsiTheme="majorBidi" w:cstheme="majorBidi" w:hint="cs"/>
          <w:sz w:val="20"/>
          <w:szCs w:val="20"/>
          <w:rtl/>
          <w:lang w:eastAsia="he-IL" w:bidi="he-IL"/>
        </w:rPr>
        <w:t xml:space="preserve">כושר לימוד עצמי וגישה יסודית, </w:t>
      </w:r>
      <w:r w:rsidR="00B87189">
        <w:rPr>
          <w:rFonts w:asciiTheme="majorBidi" w:eastAsia="Times New Roman" w:hAnsiTheme="majorBidi" w:cstheme="majorBidi" w:hint="cs"/>
          <w:sz w:val="20"/>
          <w:szCs w:val="20"/>
          <w:rtl/>
          <w:lang w:eastAsia="he-IL" w:bidi="he-IL"/>
        </w:rPr>
        <w:t xml:space="preserve"> </w:t>
      </w:r>
      <w:r w:rsidRPr="00B93113">
        <w:rPr>
          <w:rFonts w:asciiTheme="majorBidi" w:eastAsia="Times New Roman" w:hAnsiTheme="majorBidi" w:cstheme="majorBidi" w:hint="cs"/>
          <w:sz w:val="20"/>
          <w:szCs w:val="20"/>
          <w:rtl/>
          <w:lang w:eastAsia="he-IL" w:bidi="he-IL"/>
        </w:rPr>
        <w:t xml:space="preserve">יחסי אנוש </w:t>
      </w:r>
      <w:r w:rsidR="00B87189">
        <w:rPr>
          <w:rFonts w:asciiTheme="majorBidi" w:eastAsia="Times New Roman" w:hAnsiTheme="majorBidi" w:cstheme="majorBidi" w:hint="cs"/>
          <w:sz w:val="20"/>
          <w:szCs w:val="20"/>
          <w:rtl/>
          <w:lang w:eastAsia="he-IL" w:bidi="he-IL"/>
        </w:rPr>
        <w:t>מעולים ויכולת עבודה בעבודת צוות.</w:t>
      </w:r>
    </w:p>
    <w:p w:rsidR="00287AF5" w:rsidRPr="00366D4C" w:rsidRDefault="00C71427" w:rsidP="00366D4C">
      <w:pPr>
        <w:bidi/>
        <w:spacing w:after="0"/>
        <w:rPr>
          <w:rFonts w:asciiTheme="majorBidi" w:eastAsiaTheme="majorEastAsia" w:hAnsiTheme="majorBidi" w:cstheme="majorBidi"/>
          <w:bCs/>
          <w:color w:val="2F5897" w:themeColor="text2"/>
        </w:rPr>
      </w:pPr>
      <w:r w:rsidRPr="00B87189">
        <w:rPr>
          <w:rFonts w:asciiTheme="majorBidi" w:eastAsiaTheme="majorEastAsia" w:hAnsiTheme="majorBidi" w:cstheme="majorBidi"/>
          <w:bCs/>
          <w:noProof/>
          <w:color w:val="2F5897" w:themeColor="text2"/>
          <w:lang w:bidi="he-I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8E5B11" wp14:editId="524886FF">
                <wp:simplePos x="0" y="0"/>
                <wp:positionH relativeFrom="column">
                  <wp:posOffset>1302237</wp:posOffset>
                </wp:positionH>
                <wp:positionV relativeFrom="paragraph">
                  <wp:posOffset>419174</wp:posOffset>
                </wp:positionV>
                <wp:extent cx="3101340" cy="294005"/>
                <wp:effectExtent l="0" t="0" r="0" b="0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0134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786" w:rsidRPr="00DF6C9C" w:rsidRDefault="005C2786" w:rsidP="00DF6C9C">
                            <w:pPr>
                              <w:pStyle w:val="Default"/>
                              <w:tabs>
                                <w:tab w:val="clear" w:pos="709"/>
                                <w:tab w:val="left" w:pos="288"/>
                                <w:tab w:val="left" w:pos="1586"/>
                                <w:tab w:val="left" w:pos="5021"/>
                              </w:tabs>
                              <w:bidi/>
                              <w:spacing w:after="0" w:line="360" w:lineRule="auto"/>
                              <w:jc w:val="lef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6C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גיליון ציונים והמלצות יימסרו על פי דרישה.</w:t>
                            </w:r>
                          </w:p>
                          <w:p w:rsidR="005C2786" w:rsidRDefault="005C2786" w:rsidP="005C2786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E5B1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02.55pt;margin-top:33pt;width:244.2pt;height:23.1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" filled="f" stroked="f">
                <v:textbox>
                  <w:txbxContent>
                    <w:p w:rsidR="005C2786" w:rsidRPr="00DF6C9C" w:rsidRDefault="005C2786" w:rsidP="00DF6C9C">
                      <w:pPr>
                        <w:pStyle w:val="Default"/>
                        <w:tabs>
                          <w:tab w:val="clear" w:pos="709"/>
                          <w:tab w:val="left" w:pos="288"/>
                          <w:tab w:val="left" w:pos="1586"/>
                          <w:tab w:val="left" w:pos="5021"/>
                        </w:tabs>
                        <w:bidi/>
                        <w:spacing w:after="0" w:line="360" w:lineRule="auto"/>
                        <w:jc w:val="left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DF6C9C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גיליון ציונים והמלצות יימסרו על פי דרישה.</w:t>
                      </w:r>
                    </w:p>
                    <w:p w:rsidR="005C2786" w:rsidRDefault="005C2786" w:rsidP="005C2786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3113" w:rsidRPr="00B87189">
        <w:rPr>
          <w:rFonts w:asciiTheme="majorBidi" w:eastAsiaTheme="majorEastAsia" w:hAnsiTheme="majorBidi" w:cstheme="majorBidi"/>
          <w:bCs/>
          <w:color w:val="2F5897" w:themeColor="text2"/>
          <w:rtl/>
          <w:lang w:bidi="he-IL"/>
        </w:rPr>
        <w:t>שפות</w:t>
      </w:r>
      <w:r w:rsidR="00366D4C">
        <w:rPr>
          <w:rFonts w:asciiTheme="majorBidi" w:eastAsiaTheme="majorEastAsia" w:hAnsiTheme="majorBidi" w:cstheme="majorBidi" w:hint="cs"/>
          <w:bCs/>
          <w:color w:val="2F5897" w:themeColor="text2"/>
          <w:rtl/>
          <w:lang w:bidi="he-IL"/>
        </w:rPr>
        <w:t>:</w:t>
      </w:r>
      <w:r w:rsidR="00B93113" w:rsidRPr="00B87189">
        <w:rPr>
          <w:rFonts w:asciiTheme="majorBidi" w:eastAsiaTheme="majorEastAsia" w:hAnsiTheme="majorBidi" w:cstheme="majorBidi"/>
          <w:bCs/>
          <w:color w:val="2F5897" w:themeColor="text2"/>
          <w:rtl/>
        </w:rPr>
        <w:t xml:space="preserve"> </w:t>
      </w:r>
      <w:r w:rsidR="00B93113" w:rsidRPr="007C3665">
        <w:rPr>
          <w:rFonts w:asciiTheme="majorBidi" w:hAnsiTheme="majorBidi" w:cstheme="majorBidi"/>
          <w:sz w:val="20"/>
          <w:szCs w:val="20"/>
          <w:rtl/>
          <w:lang w:bidi="he-IL"/>
        </w:rPr>
        <w:t>עברית</w:t>
      </w:r>
      <w:r w:rsidR="00B93113">
        <w:rPr>
          <w:rFonts w:asciiTheme="majorBidi" w:hAnsiTheme="majorBidi" w:cstheme="majorBidi" w:hint="cs"/>
          <w:sz w:val="20"/>
          <w:szCs w:val="20"/>
          <w:rtl/>
          <w:lang w:bidi="he-IL"/>
        </w:rPr>
        <w:t xml:space="preserve"> וצרפתית</w:t>
      </w:r>
      <w:r w:rsidR="00B93113" w:rsidRPr="007C3665">
        <w:rPr>
          <w:rFonts w:asciiTheme="majorBidi" w:hAnsiTheme="majorBidi" w:cstheme="majorBidi"/>
          <w:sz w:val="20"/>
          <w:szCs w:val="20"/>
          <w:rtl/>
          <w:lang w:bidi="he-IL"/>
        </w:rPr>
        <w:t xml:space="preserve"> שפת אם</w:t>
      </w:r>
      <w:r w:rsidR="00366D4C">
        <w:rPr>
          <w:rFonts w:asciiTheme="majorBidi" w:hAnsiTheme="majorBidi" w:cstheme="majorBidi" w:hint="cs"/>
          <w:sz w:val="20"/>
          <w:szCs w:val="20"/>
          <w:rtl/>
          <w:lang w:bidi="he-IL"/>
        </w:rPr>
        <w:t>,</w:t>
      </w:r>
      <w:r w:rsidR="00B93113" w:rsidRPr="007C3665">
        <w:rPr>
          <w:rFonts w:asciiTheme="majorBidi" w:hAnsiTheme="majorBidi" w:cstheme="majorBidi"/>
          <w:sz w:val="20"/>
          <w:szCs w:val="20"/>
          <w:rtl/>
          <w:lang w:bidi="he-IL"/>
        </w:rPr>
        <w:t xml:space="preserve"> אנגלית טכנית ברמה</w:t>
      </w:r>
      <w:r w:rsidR="00B93113" w:rsidRPr="002358DC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B93113" w:rsidRPr="002358DC">
        <w:rPr>
          <w:rFonts w:asciiTheme="majorBidi" w:hAnsiTheme="majorBidi" w:cstheme="majorBidi"/>
          <w:sz w:val="20"/>
          <w:szCs w:val="20"/>
          <w:rtl/>
          <w:lang w:bidi="he-IL"/>
        </w:rPr>
        <w:t>גבוהה</w:t>
      </w:r>
      <w:r w:rsidR="00B93113" w:rsidRPr="002358DC">
        <w:rPr>
          <w:rFonts w:asciiTheme="majorBidi" w:hAnsiTheme="majorBidi" w:cstheme="majorBidi"/>
          <w:sz w:val="20"/>
          <w:szCs w:val="20"/>
          <w:rtl/>
        </w:rPr>
        <w:t>.</w:t>
      </w:r>
    </w:p>
    <w:sectPr w:rsidR="00287AF5" w:rsidRPr="00366D4C" w:rsidSect="007C3665">
      <w:headerReference w:type="default" r:id="rId13"/>
      <w:type w:val="continuous"/>
      <w:pgSz w:w="12240" w:h="15840"/>
      <w:pgMar w:top="709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13D" w:rsidRDefault="0003013D">
      <w:pPr>
        <w:spacing w:after="0" w:line="240" w:lineRule="auto"/>
      </w:pPr>
      <w:r>
        <w:separator/>
      </w:r>
    </w:p>
  </w:endnote>
  <w:endnote w:type="continuationSeparator" w:id="0">
    <w:p w:rsidR="0003013D" w:rsidRDefault="0003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13D" w:rsidRDefault="0003013D">
      <w:pPr>
        <w:spacing w:after="0" w:line="240" w:lineRule="auto"/>
      </w:pPr>
      <w:r>
        <w:separator/>
      </w:r>
    </w:p>
  </w:footnote>
  <w:footnote w:type="continuationSeparator" w:id="0">
    <w:p w:rsidR="0003013D" w:rsidRDefault="0003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113" w:rsidRPr="003D2FED" w:rsidRDefault="00FB432D" w:rsidP="002358DC">
    <w:pPr>
      <w:spacing w:after="0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1217891502"/>
        <w:placeholder>
          <w:docPart w:val="C15C2A077F244B7EAE8508214277D57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B20F0">
          <w:rPr>
            <w:rFonts w:hint="cs"/>
            <w:color w:val="6076B4" w:themeColor="accent1"/>
            <w:rtl/>
            <w:lang w:bidi="he-IL"/>
          </w:rPr>
          <w:t>בן-חמו תמר-אילת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AF5" w:rsidRPr="003D2FED" w:rsidRDefault="00FB432D" w:rsidP="002358DC">
    <w:pPr>
      <w:spacing w:after="0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47E93">
          <w:rPr>
            <w:rFonts w:hint="cs"/>
            <w:color w:val="6076B4" w:themeColor="accent1"/>
            <w:rtl/>
            <w:lang w:bidi="he-IL"/>
          </w:rPr>
          <w:t>בן-חמו תמר-אילת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ED73D9"/>
    <w:multiLevelType w:val="multilevel"/>
    <w:tmpl w:val="AACE1518"/>
    <w:lvl w:ilvl="0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  <w:b/>
        <w:bCs/>
        <w:color w:val="auto"/>
        <w:sz w:val="24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8673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D"/>
    <w:rsid w:val="0003013D"/>
    <w:rsid w:val="000B20F0"/>
    <w:rsid w:val="0010013E"/>
    <w:rsid w:val="00103480"/>
    <w:rsid w:val="001035B0"/>
    <w:rsid w:val="00156EC1"/>
    <w:rsid w:val="0022701B"/>
    <w:rsid w:val="002330AA"/>
    <w:rsid w:val="002358DC"/>
    <w:rsid w:val="00287AF5"/>
    <w:rsid w:val="00290549"/>
    <w:rsid w:val="002D3389"/>
    <w:rsid w:val="002F4E31"/>
    <w:rsid w:val="003436C7"/>
    <w:rsid w:val="00362E86"/>
    <w:rsid w:val="00364D0E"/>
    <w:rsid w:val="00366D4C"/>
    <w:rsid w:val="003D2FED"/>
    <w:rsid w:val="00416A88"/>
    <w:rsid w:val="00447E93"/>
    <w:rsid w:val="00591783"/>
    <w:rsid w:val="005C2786"/>
    <w:rsid w:val="00686131"/>
    <w:rsid w:val="0069382A"/>
    <w:rsid w:val="006F4CF4"/>
    <w:rsid w:val="0070724F"/>
    <w:rsid w:val="00760DBC"/>
    <w:rsid w:val="007C3665"/>
    <w:rsid w:val="007E7CE3"/>
    <w:rsid w:val="00885AAE"/>
    <w:rsid w:val="008A2DE0"/>
    <w:rsid w:val="008B4C49"/>
    <w:rsid w:val="00947E9C"/>
    <w:rsid w:val="00976D89"/>
    <w:rsid w:val="009A75EE"/>
    <w:rsid w:val="009B2246"/>
    <w:rsid w:val="00A34C5B"/>
    <w:rsid w:val="00A9435D"/>
    <w:rsid w:val="00AB3EFC"/>
    <w:rsid w:val="00AE2175"/>
    <w:rsid w:val="00B253CB"/>
    <w:rsid w:val="00B25BF2"/>
    <w:rsid w:val="00B87189"/>
    <w:rsid w:val="00B93113"/>
    <w:rsid w:val="00BF0EE7"/>
    <w:rsid w:val="00BF1423"/>
    <w:rsid w:val="00C71427"/>
    <w:rsid w:val="00CE774B"/>
    <w:rsid w:val="00D44AEA"/>
    <w:rsid w:val="00DC496F"/>
    <w:rsid w:val="00DF6C9C"/>
    <w:rsid w:val="00E04227"/>
    <w:rsid w:val="00E55623"/>
    <w:rsid w:val="00F149DD"/>
    <w:rsid w:val="00F762F4"/>
    <w:rsid w:val="00F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6240144F"/>
  <w15:docId w15:val="{931F07E6-8F8B-4E41-86A5-4194973D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C5B"/>
  </w:style>
  <w:style w:type="paragraph" w:styleId="1">
    <w:name w:val="heading 1"/>
    <w:basedOn w:val="a"/>
    <w:next w:val="a"/>
    <w:link w:val="10"/>
    <w:uiPriority w:val="9"/>
    <w:qFormat/>
    <w:rsid w:val="00A34C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C5B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C5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סגנון1"/>
    <w:basedOn w:val="a1"/>
    <w:uiPriority w:val="99"/>
    <w:rsid w:val="00A34C5B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rsid w:val="00A34C5B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10">
    <w:name w:val="כותרת 1 תו"/>
    <w:basedOn w:val="a0"/>
    <w:link w:val="1"/>
    <w:uiPriority w:val="9"/>
    <w:rsid w:val="00A34C5B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20">
    <w:name w:val="כותרת 2 תו"/>
    <w:basedOn w:val="a0"/>
    <w:link w:val="2"/>
    <w:uiPriority w:val="9"/>
    <w:rsid w:val="00A34C5B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A34C5B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40">
    <w:name w:val="כותרת 4 תו"/>
    <w:basedOn w:val="a0"/>
    <w:link w:val="4"/>
    <w:uiPriority w:val="9"/>
    <w:semiHidden/>
    <w:rsid w:val="00A34C5B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50">
    <w:name w:val="כותרת 5 תו"/>
    <w:basedOn w:val="a0"/>
    <w:link w:val="5"/>
    <w:uiPriority w:val="9"/>
    <w:semiHidden/>
    <w:rsid w:val="00A34C5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כותרת 6 תו"/>
    <w:basedOn w:val="a0"/>
    <w:link w:val="6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0">
    <w:name w:val="כותרת 7 תו"/>
    <w:basedOn w:val="a0"/>
    <w:link w:val="7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0">
    <w:name w:val="כותרת 8 תו"/>
    <w:basedOn w:val="a0"/>
    <w:link w:val="8"/>
    <w:uiPriority w:val="9"/>
    <w:semiHidden/>
    <w:rsid w:val="00A34C5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34C5B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34C5B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a6">
    <w:name w:val="כותרת טקסט תו"/>
    <w:basedOn w:val="a0"/>
    <w:link w:val="a5"/>
    <w:uiPriority w:val="10"/>
    <w:rsid w:val="00A34C5B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34C5B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a8">
    <w:name w:val="כותרת משנה תו"/>
    <w:basedOn w:val="a0"/>
    <w:link w:val="a7"/>
    <w:uiPriority w:val="11"/>
    <w:rsid w:val="00A34C5B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34C5B"/>
    <w:rPr>
      <w:b/>
      <w:bCs/>
    </w:rPr>
  </w:style>
  <w:style w:type="character" w:styleId="aa">
    <w:name w:val="Emphasis"/>
    <w:basedOn w:val="a0"/>
    <w:uiPriority w:val="20"/>
    <w:qFormat/>
    <w:rsid w:val="00A34C5B"/>
    <w:rPr>
      <w:i/>
      <w:iCs/>
      <w:color w:val="000000"/>
    </w:rPr>
  </w:style>
  <w:style w:type="paragraph" w:styleId="ab">
    <w:name w:val="No Spacing"/>
    <w:link w:val="ac"/>
    <w:uiPriority w:val="1"/>
    <w:qFormat/>
    <w:rsid w:val="00A34C5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A34C5B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ae">
    <w:name w:val="ציטוט תו"/>
    <w:basedOn w:val="a0"/>
    <w:link w:val="ad"/>
    <w:uiPriority w:val="29"/>
    <w:rsid w:val="00A34C5B"/>
    <w:rPr>
      <w:rFonts w:asciiTheme="majorHAnsi" w:hAnsiTheme="majorHAnsi"/>
      <w:i/>
      <w:iCs/>
      <w:color w:val="000000"/>
      <w:sz w:val="24"/>
      <w:lang w:bidi="hi-IN"/>
    </w:rPr>
  </w:style>
  <w:style w:type="paragraph" w:styleId="af">
    <w:name w:val="Intense Quote"/>
    <w:basedOn w:val="a"/>
    <w:next w:val="a"/>
    <w:link w:val="af0"/>
    <w:uiPriority w:val="30"/>
    <w:qFormat/>
    <w:rsid w:val="00A34C5B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af0">
    <w:name w:val="ציטוט חזק תו"/>
    <w:basedOn w:val="a0"/>
    <w:link w:val="af"/>
    <w:uiPriority w:val="30"/>
    <w:rsid w:val="00A34C5B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</w:rPr>
  </w:style>
  <w:style w:type="character" w:styleId="af1">
    <w:name w:val="Subtle Emphasis"/>
    <w:basedOn w:val="a0"/>
    <w:uiPriority w:val="19"/>
    <w:qFormat/>
    <w:rsid w:val="00A34C5B"/>
    <w:rPr>
      <w:i/>
      <w:iCs/>
      <w:color w:val="000000"/>
    </w:rPr>
  </w:style>
  <w:style w:type="character" w:styleId="af2">
    <w:name w:val="Intense Emphasis"/>
    <w:aliases w:val="הדגשה חזקה בסעיף משנה"/>
    <w:basedOn w:val="a0"/>
    <w:uiPriority w:val="21"/>
    <w:qFormat/>
    <w:rsid w:val="00A34C5B"/>
    <w:rPr>
      <w:b/>
      <w:bCs/>
      <w:i/>
      <w:iCs/>
      <w:caps w:val="0"/>
      <w:smallCaps w:val="0"/>
      <w:color w:val="6076B4" w:themeColor="accent1"/>
    </w:rPr>
  </w:style>
  <w:style w:type="character" w:styleId="af3">
    <w:name w:val="Subtle Reference"/>
    <w:basedOn w:val="a0"/>
    <w:uiPriority w:val="31"/>
    <w:qFormat/>
    <w:rsid w:val="00A34C5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34C5B"/>
    <w:rPr>
      <w:b/>
      <w:bCs/>
      <w:caps w:val="0"/>
      <w:smallCaps w:val="0"/>
      <w:color w:val="000000"/>
      <w:spacing w:val="5"/>
      <w:u w:val="single"/>
    </w:rPr>
  </w:style>
  <w:style w:type="character" w:styleId="af5">
    <w:name w:val="Book Title"/>
    <w:basedOn w:val="a0"/>
    <w:uiPriority w:val="33"/>
    <w:qFormat/>
    <w:rsid w:val="00A34C5B"/>
    <w:rPr>
      <w:b/>
      <w:bCs/>
      <w:caps w:val="0"/>
      <w:smallCaps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A34C5B"/>
    <w:pPr>
      <w:spacing w:before="480" w:line="276" w:lineRule="auto"/>
      <w:outlineLvl w:val="9"/>
    </w:pPr>
    <w:rPr>
      <w:b/>
      <w:i/>
      <w:szCs w:val="28"/>
    </w:rPr>
  </w:style>
  <w:style w:type="character" w:styleId="af7">
    <w:name w:val="Placeholder Text"/>
    <w:basedOn w:val="a0"/>
    <w:uiPriority w:val="99"/>
    <w:rsid w:val="00A34C5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A3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טקסט בלונים תו"/>
    <w:basedOn w:val="a0"/>
    <w:link w:val="af8"/>
    <w:uiPriority w:val="99"/>
    <w:semiHidden/>
    <w:rsid w:val="00A34C5B"/>
    <w:rPr>
      <w:rFonts w:ascii="Tahoma" w:hAnsi="Tahoma" w:cs="Tahoma"/>
      <w:sz w:val="16"/>
      <w:szCs w:val="16"/>
    </w:rPr>
  </w:style>
  <w:style w:type="paragraph" w:customStyle="1" w:styleId="afa">
    <w:name w:val="כותרת סעיף"/>
    <w:basedOn w:val="1"/>
    <w:next w:val="a"/>
    <w:qFormat/>
    <w:rsid w:val="00A34C5B"/>
    <w:pPr>
      <w:spacing w:before="300"/>
    </w:pPr>
  </w:style>
  <w:style w:type="character" w:customStyle="1" w:styleId="ac">
    <w:name w:val="ללא מרווח תו"/>
    <w:basedOn w:val="a0"/>
    <w:link w:val="ab"/>
    <w:uiPriority w:val="1"/>
    <w:rsid w:val="00A34C5B"/>
  </w:style>
  <w:style w:type="paragraph" w:customStyle="1" w:styleId="afb">
    <w:name w:val="סעיף משנה"/>
    <w:basedOn w:val="2"/>
    <w:qFormat/>
    <w:rsid w:val="00A34C5B"/>
    <w:pPr>
      <w:spacing w:before="0"/>
    </w:pPr>
  </w:style>
  <w:style w:type="paragraph" w:customStyle="1" w:styleId="afc">
    <w:name w:val="תאריך של סעיף משנה"/>
    <w:basedOn w:val="a"/>
    <w:rsid w:val="00A34C5B"/>
    <w:pPr>
      <w:spacing w:after="0"/>
    </w:pPr>
    <w:rPr>
      <w:color w:val="6076B4" w:themeColor="accent1"/>
    </w:rPr>
  </w:style>
  <w:style w:type="paragraph" w:styleId="afd">
    <w:name w:val="header"/>
    <w:basedOn w:val="a"/>
    <w:link w:val="afe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כותרת עליונה תו"/>
    <w:basedOn w:val="a0"/>
    <w:link w:val="afd"/>
    <w:uiPriority w:val="99"/>
    <w:rsid w:val="00A34C5B"/>
  </w:style>
  <w:style w:type="paragraph" w:styleId="aff">
    <w:name w:val="footer"/>
    <w:basedOn w:val="a"/>
    <w:link w:val="aff0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0">
    <w:name w:val="כותרת תחתונה תו"/>
    <w:basedOn w:val="a0"/>
    <w:link w:val="aff"/>
    <w:uiPriority w:val="99"/>
    <w:rsid w:val="00A34C5B"/>
  </w:style>
  <w:style w:type="table" w:styleId="aff1">
    <w:name w:val="Table Grid"/>
    <w:basedOn w:val="a1"/>
    <w:uiPriority w:val="59"/>
    <w:rsid w:val="00A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3389"/>
    <w:pPr>
      <w:tabs>
        <w:tab w:val="left" w:pos="709"/>
      </w:tabs>
      <w:suppressAutoHyphens/>
      <w:spacing w:line="240" w:lineRule="auto"/>
      <w:jc w:val="right"/>
    </w:pPr>
    <w:rPr>
      <w:rFonts w:ascii="Calibri" w:eastAsia="Times New Roman" w:hAnsi="Calibri" w:cs="Calibri"/>
      <w:lang w:eastAsia="he-IL" w:bidi="he-IL"/>
    </w:rPr>
  </w:style>
  <w:style w:type="character" w:styleId="Hyperlink">
    <w:name w:val="Hyperlink"/>
    <w:basedOn w:val="a0"/>
    <w:uiPriority w:val="99"/>
    <w:unhideWhenUsed/>
    <w:rsid w:val="00B25BF2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tya5145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495;&#1490;&#1497;&#1514;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5C2A077F244B7EAE8508214277D5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49E943-F099-47F7-A94A-A314CE2F5DFF}"/>
      </w:docPartPr>
      <w:docPartBody>
        <w:p w:rsidR="002B2F56" w:rsidRDefault="0036243B" w:rsidP="0036243B">
          <w:pPr>
            <w:pStyle w:val="C15C2A077F244B7EAE8508214277D57E"/>
          </w:pPr>
          <w:r w:rsidRPr="00B253CB">
            <w:rPr>
              <w:rFonts w:cs="Times New Roman"/>
              <w:color w:val="44546A" w:themeColor="text2"/>
              <w:rtl/>
            </w:rPr>
            <w:t>[</w:t>
          </w:r>
          <w:r w:rsidRPr="00B253CB">
            <w:rPr>
              <w:rFonts w:cs="Times New Roman" w:hint="cs"/>
              <w:color w:val="44546A" w:themeColor="text2"/>
              <w:rtl/>
            </w:rPr>
            <w:t>הקלד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את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הכתובת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שלך</w:t>
          </w:r>
          <w:r w:rsidRPr="00B253CB">
            <w:rPr>
              <w:rFonts w:cs="Times New Roman"/>
              <w:color w:val="44546A" w:themeColor="text2"/>
              <w:rtl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3B"/>
    <w:rsid w:val="002B2F56"/>
    <w:rsid w:val="0036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6243B"/>
    <w:rPr>
      <w:color w:val="808080"/>
    </w:rPr>
  </w:style>
  <w:style w:type="paragraph" w:customStyle="1" w:styleId="7A7875F2E07F4A04B8492A1EB9F6E1AA">
    <w:name w:val="7A7875F2E07F4A04B8492A1EB9F6E1AA"/>
    <w:pPr>
      <w:bidi/>
    </w:pPr>
  </w:style>
  <w:style w:type="paragraph" w:customStyle="1" w:styleId="038ED573E18140D2B99DFE13C65B51DC">
    <w:name w:val="038ED573E18140D2B99DFE13C65B51DC"/>
    <w:pPr>
      <w:bidi/>
    </w:pPr>
  </w:style>
  <w:style w:type="paragraph" w:customStyle="1" w:styleId="3495E9788E4545B5A279801E5C75D0F6">
    <w:name w:val="3495E9788E4545B5A279801E5C75D0F6"/>
    <w:pPr>
      <w:bidi/>
    </w:pPr>
  </w:style>
  <w:style w:type="paragraph" w:customStyle="1" w:styleId="3FDF76C964304DFEA5EFF78FD1EB7D48">
    <w:name w:val="3FDF76C964304DFEA5EFF78FD1EB7D48"/>
    <w:pPr>
      <w:bidi/>
    </w:pPr>
  </w:style>
  <w:style w:type="paragraph" w:customStyle="1" w:styleId="722FE34F28E74E979EB360A46699FCB9">
    <w:name w:val="722FE34F28E74E979EB360A46699FCB9"/>
    <w:pPr>
      <w:bidi/>
    </w:pPr>
  </w:style>
  <w:style w:type="paragraph" w:customStyle="1" w:styleId="9AC8202E15A74EECBBADCD07FF86CE92">
    <w:name w:val="9AC8202E15A74EECBBADCD07FF86CE92"/>
    <w:pPr>
      <w:bidi/>
    </w:pPr>
  </w:style>
  <w:style w:type="paragraph" w:customStyle="1" w:styleId="15A2D1B020A44B2AA705DC15D12BD7F4">
    <w:name w:val="15A2D1B020A44B2AA705DC15D12BD7F4"/>
    <w:pPr>
      <w:bidi/>
    </w:pPr>
  </w:style>
  <w:style w:type="paragraph" w:customStyle="1" w:styleId="3D36015C6DCD4E588CD086E6AFA0D709">
    <w:name w:val="3D36015C6DCD4E588CD086E6AFA0D709"/>
    <w:pPr>
      <w:bidi/>
    </w:pPr>
  </w:style>
  <w:style w:type="paragraph" w:customStyle="1" w:styleId="61CEF570474D4033863A40BD469CA211">
    <w:name w:val="61CEF570474D4033863A40BD469CA211"/>
    <w:pPr>
      <w:bidi/>
    </w:pPr>
  </w:style>
  <w:style w:type="paragraph" w:customStyle="1" w:styleId="BA07D0535F19456BB99529CB9E6F6421">
    <w:name w:val="BA07D0535F19456BB99529CB9E6F6421"/>
    <w:pPr>
      <w:bidi/>
    </w:pPr>
  </w:style>
  <w:style w:type="paragraph" w:customStyle="1" w:styleId="1780B789D5A04183A94BBAB8CC8E9A56">
    <w:name w:val="1780B789D5A04183A94BBAB8CC8E9A56"/>
    <w:pPr>
      <w:bidi/>
    </w:pPr>
  </w:style>
  <w:style w:type="paragraph" w:customStyle="1" w:styleId="2192999A6A32426388A83A3E81B1CC97">
    <w:name w:val="2192999A6A32426388A83A3E81B1CC97"/>
    <w:pPr>
      <w:bidi/>
    </w:pPr>
  </w:style>
  <w:style w:type="paragraph" w:customStyle="1" w:styleId="A34C5942EE5546B4AEC0D36D08A665E2">
    <w:name w:val="A34C5942EE5546B4AEC0D36D08A665E2"/>
    <w:pPr>
      <w:bidi/>
    </w:pPr>
  </w:style>
  <w:style w:type="paragraph" w:customStyle="1" w:styleId="A30A5D82E9E249C19B9C0305BD4F6210">
    <w:name w:val="A30A5D82E9E249C19B9C0305BD4F6210"/>
    <w:pPr>
      <w:bidi/>
    </w:pPr>
  </w:style>
  <w:style w:type="paragraph" w:customStyle="1" w:styleId="B9E58400E4C949E2B7D878231C07389A">
    <w:name w:val="B9E58400E4C949E2B7D878231C07389A"/>
    <w:pPr>
      <w:bidi/>
    </w:pPr>
  </w:style>
  <w:style w:type="paragraph" w:customStyle="1" w:styleId="7D63DE3A9AA3400DA7CC44DD4BDBD223">
    <w:name w:val="7D63DE3A9AA3400DA7CC44DD4BDBD223"/>
    <w:pPr>
      <w:bidi/>
    </w:pPr>
  </w:style>
  <w:style w:type="paragraph" w:customStyle="1" w:styleId="A2DED5E16A2542EEACAD80D8FAC84114">
    <w:name w:val="A2DED5E16A2542EEACAD80D8FAC84114"/>
    <w:pPr>
      <w:bidi/>
    </w:pPr>
  </w:style>
  <w:style w:type="paragraph" w:customStyle="1" w:styleId="00B5819B547942119860A4D72528FACB">
    <w:name w:val="00B5819B547942119860A4D72528FACB"/>
    <w:pPr>
      <w:bidi/>
    </w:pPr>
  </w:style>
  <w:style w:type="paragraph" w:customStyle="1" w:styleId="C15C2A077F244B7EAE8508214277D57E">
    <w:name w:val="C15C2A077F244B7EAE8508214277D57E"/>
    <w:rsid w:val="0036243B"/>
    <w:pPr>
      <w:bidi/>
    </w:pPr>
  </w:style>
  <w:style w:type="paragraph" w:customStyle="1" w:styleId="53E8FBA7F6E74867AAE32F1C2AA9BF0A">
    <w:name w:val="53E8FBA7F6E74867AAE32F1C2AA9BF0A"/>
    <w:rsid w:val="0036243B"/>
    <w:pPr>
      <w:bidi/>
    </w:pPr>
  </w:style>
  <w:style w:type="paragraph" w:customStyle="1" w:styleId="75338BDA1D36415BB0B7C4AF414B7E44">
    <w:name w:val="75338BDA1D36415BB0B7C4AF414B7E44"/>
    <w:rsid w:val="0036243B"/>
    <w:pPr>
      <w:bidi/>
    </w:pPr>
  </w:style>
  <w:style w:type="paragraph" w:customStyle="1" w:styleId="07540BC50BEF4E37878FB251F3B82A49">
    <w:name w:val="07540BC50BEF4E37878FB251F3B82A49"/>
    <w:rsid w:val="0036243B"/>
    <w:pPr>
      <w:bidi/>
    </w:pPr>
  </w:style>
  <w:style w:type="paragraph" w:customStyle="1" w:styleId="C59C136F047543BE806372C119C99BB5">
    <w:name w:val="C59C136F047543BE806372C119C99BB5"/>
    <w:rsid w:val="0036243B"/>
    <w:pPr>
      <w:bidi/>
    </w:pPr>
  </w:style>
  <w:style w:type="paragraph" w:customStyle="1" w:styleId="7791BD5F616F48CAB328A057B1DED63D">
    <w:name w:val="7791BD5F616F48CAB328A057B1DED63D"/>
    <w:rsid w:val="0036243B"/>
    <w:pPr>
      <w:bidi/>
    </w:pPr>
  </w:style>
  <w:style w:type="paragraph" w:customStyle="1" w:styleId="7D053D843E5841D280793BAAB97E9CF8">
    <w:name w:val="7D053D843E5841D280793BAAB97E9CF8"/>
    <w:rsid w:val="0036243B"/>
    <w:pPr>
      <w:bidi/>
    </w:pPr>
  </w:style>
  <w:style w:type="paragraph" w:customStyle="1" w:styleId="96C05DBEDF3F450084417A74F6E9F65A">
    <w:name w:val="96C05DBEDF3F450084417A74F6E9F65A"/>
    <w:rsid w:val="0036243B"/>
    <w:pPr>
      <w:bidi/>
    </w:pPr>
  </w:style>
  <w:style w:type="paragraph" w:customStyle="1" w:styleId="813C3B75221447ED87EA14052E8A4E48">
    <w:name w:val="813C3B75221447ED87EA14052E8A4E48"/>
    <w:rsid w:val="0036243B"/>
    <w:pPr>
      <w:bidi/>
    </w:pPr>
  </w:style>
  <w:style w:type="paragraph" w:customStyle="1" w:styleId="0493EFFB0D294CBF861391211DB4AEF4">
    <w:name w:val="0493EFFB0D294CBF861391211DB4AEF4"/>
    <w:rsid w:val="0036243B"/>
    <w:pPr>
      <w:bidi/>
    </w:pPr>
  </w:style>
  <w:style w:type="paragraph" w:customStyle="1" w:styleId="B9F41D606C4E43C9807CF2513EEAF904">
    <w:name w:val="B9F41D606C4E43C9807CF2513EEAF904"/>
    <w:rsid w:val="0036243B"/>
    <w:pPr>
      <w:bidi/>
    </w:pPr>
  </w:style>
  <w:style w:type="paragraph" w:customStyle="1" w:styleId="4F74772F5A0E4093A322826823FF742D">
    <w:name w:val="4F74772F5A0E4093A322826823FF742D"/>
    <w:rsid w:val="0036243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קצנלבוגן 4, ירושלים </CompanyAddress>
  <CompanyPhone>054-8597222 </CompanyPhone>
  <CompanyFax/>
  <CompanyEmail>Ayala7222@gamil.com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0F0B3B3-AE4F-43CB-9085-EB0B65DC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2</TotalTime>
  <Pages>1</Pages>
  <Words>308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בן-חמו תמר-אילת</dc:creator>
  <cp:lastModifiedBy>User</cp:lastModifiedBy>
  <cp:revision>4</cp:revision>
  <cp:lastPrinted>2016-03-28T22:14:00Z</cp:lastPrinted>
  <dcterms:created xsi:type="dcterms:W3CDTF">2017-03-21T14:43:00Z</dcterms:created>
  <dcterms:modified xsi:type="dcterms:W3CDTF">2021-12-27T21:31:00Z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