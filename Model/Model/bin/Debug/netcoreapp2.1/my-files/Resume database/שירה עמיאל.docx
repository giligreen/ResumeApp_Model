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עבור כל התוכן"/>
      </w:tblPr>
      <w:tblGrid>
        <w:gridCol w:w="3185"/>
        <w:gridCol w:w="7281"/>
      </w:tblGrid>
      <w:tr w:rsidR="00C420C8" w:rsidRPr="00A67D39" w14:paraId="791404C1" w14:textId="77777777" w:rsidTr="00C420C8">
        <w:tc>
          <w:tcPr>
            <w:tcW w:w="3023" w:type="dxa"/>
          </w:tcPr>
          <w:p w14:paraId="15E9B962" w14:textId="0092802D" w:rsidR="00C420C8" w:rsidRDefault="001D2D94" w:rsidP="00574414">
            <w:pPr>
              <w:pStyle w:val="1"/>
              <w:bidi/>
              <w:rPr>
                <w:rFonts w:ascii="Tahoma" w:hAnsi="Tahoma"/>
                <w:sz w:val="40"/>
                <w:szCs w:val="40"/>
                <w:rtl/>
                <w:lang w:bidi="he-IL"/>
              </w:rPr>
            </w:pPr>
            <w:r>
              <w:rPr>
                <w:rFonts w:ascii="Tahoma" w:hAnsi="Tahoma" w:hint="cs"/>
                <w:sz w:val="40"/>
                <w:szCs w:val="40"/>
                <w:rtl/>
                <w:lang w:bidi="he-IL"/>
              </w:rPr>
              <w:t>שירה עמיאל</w:t>
            </w:r>
          </w:p>
          <w:p w14:paraId="0689D06F" w14:textId="0C006EED" w:rsidR="00737304" w:rsidRPr="00737304" w:rsidRDefault="00737304" w:rsidP="00737304">
            <w:pPr>
              <w:pStyle w:val="1"/>
              <w:bidi/>
              <w:rPr>
                <w:rFonts w:ascii="Tahoma" w:hAnsi="Tahoma"/>
                <w:sz w:val="24"/>
                <w:szCs w:val="24"/>
                <w:lang w:bidi="he-IL"/>
              </w:rPr>
            </w:pPr>
            <w:r w:rsidRPr="00737304">
              <w:rPr>
                <w:rFonts w:ascii="Tahoma" w:hAnsi="Tahoma" w:hint="cs"/>
                <w:sz w:val="24"/>
                <w:szCs w:val="24"/>
                <w:rtl/>
                <w:lang w:bidi="he-IL"/>
              </w:rPr>
              <w:t>אדריכלית ומעצבת פנים</w:t>
            </w:r>
          </w:p>
          <w:p w14:paraId="4279B48D" w14:textId="3D62A280" w:rsidR="00C420C8" w:rsidRPr="00A67D39" w:rsidRDefault="00B10DC8" w:rsidP="005246B9">
            <w:pPr>
              <w:pStyle w:val="affffff"/>
              <w:bidi/>
              <w:rPr>
                <w:rFonts w:ascii="Tahoma" w:hAnsi="Tahoma"/>
                <w:sz w:val="20"/>
                <w:szCs w:val="20"/>
                <w:lang w:bidi="he-IL"/>
              </w:rPr>
            </w:pPr>
            <w:r w:rsidRPr="00A67D39">
              <w:rPr>
                <w:rFonts w:ascii="Tahoma" w:hAnsi="Tahoma"/>
                <w:noProof/>
                <w:sz w:val="20"/>
                <w:szCs w:val="20"/>
                <w:rtl/>
                <w:lang w:eastAsia="en-US" w:bidi="he-IL"/>
              </w:rPr>
              <mc:AlternateContent>
                <mc:Choice Requires="wpg">
                  <w:drawing>
                    <wp:inline distT="0" distB="0" distL="0" distR="0" wp14:anchorId="0C00E258" wp14:editId="18F7F548">
                      <wp:extent cx="329184" cy="329184"/>
                      <wp:effectExtent l="0" t="0" r="13970" b="13970"/>
                      <wp:docPr id="49" name="קבוצה 43" title="סמל דואר אלקטרוני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צורה חופשית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צורה חופשית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7655B7A0" id="קבוצה 43" o:spid="_x0000_s1026" alt="כותרת: סמל דואר אלקטרוני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ZV7JTGIUAAB4cgAADgAAAAAAAAAAAAAAAAAuAgAAZHJzL2Uyb0RvYy54bWxQSwECLQAU&#10;AAYACAAAACEAaEcb0NgAAAADAQAADwAAAAAAAAAAAAAAAAC8FgAAZHJzL2Rvd25yZXYueG1sUEsF&#10;BgAAAAAEAAQA8wAAAMEXAAAAAA==&#10;">
                      <v:shape id="צורה חופשית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צורה חופשית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  <w:p w14:paraId="521057CB" w14:textId="2E6993C3" w:rsidR="00574414" w:rsidRPr="00A67D39" w:rsidRDefault="00CD0ED4" w:rsidP="001D2D94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  <w:lang w:bidi="he-IL"/>
              </w:rPr>
              <w:t>0556</w:t>
            </w:r>
            <w:r w:rsidR="001D2D94">
              <w:rPr>
                <w:sz w:val="20"/>
                <w:szCs w:val="20"/>
                <w:lang w:bidi="he-IL"/>
              </w:rPr>
              <w:t>SA</w:t>
            </w:r>
            <w:r>
              <w:rPr>
                <w:sz w:val="20"/>
                <w:szCs w:val="20"/>
              </w:rPr>
              <w:t>@gmail.com</w:t>
            </w:r>
          </w:p>
          <w:p w14:paraId="5804E707" w14:textId="77777777" w:rsidR="00C420C8" w:rsidRPr="00A67D39" w:rsidRDefault="00C420C8" w:rsidP="005246B9">
            <w:pPr>
              <w:pStyle w:val="affffff"/>
              <w:bidi/>
              <w:rPr>
                <w:rFonts w:ascii="Tahoma" w:hAnsi="Tahoma"/>
                <w:sz w:val="20"/>
                <w:szCs w:val="20"/>
                <w:lang w:bidi="he-IL"/>
              </w:rPr>
            </w:pPr>
            <w:r w:rsidRPr="00A67D39">
              <w:rPr>
                <w:rFonts w:ascii="Tahoma" w:hAnsi="Tahoma"/>
                <w:noProof/>
                <w:sz w:val="20"/>
                <w:szCs w:val="20"/>
                <w:rtl/>
                <w:lang w:eastAsia="en-US" w:bidi="he-IL"/>
              </w:rPr>
              <mc:AlternateContent>
                <mc:Choice Requires="wpg">
                  <w:drawing>
                    <wp:inline distT="0" distB="0" distL="0" distR="0" wp14:anchorId="2CBE7E4F" wp14:editId="2300636F">
                      <wp:extent cx="329184" cy="329184"/>
                      <wp:effectExtent l="0" t="0" r="13970" b="13970"/>
                      <wp:docPr id="80" name="קבוצה 37" title="סמל טלפון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צורה חופשית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צורה חופשית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03DBF591" id="קבוצה 37" o:spid="_x0000_s1026" alt="כותרת: סמל טלפון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D5fVGpdyUAAPXe&#10;AAAOAAAAAAAAAAAAAAAAAC4CAABkcnMvZTJvRG9jLnhtbFBLAQItABQABgAIAAAAIQBoRxvQ2AAA&#10;AAMBAAAPAAAAAAAAAAAAAAAAANEnAABkcnMvZG93bnJldi54bWxQSwUGAAAAAAQABADzAAAA1igA&#10;AAAA&#10;">
                      <v:shape id="צורה חופשית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צורה חופשית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  <w:p w14:paraId="1509333F" w14:textId="76EEB2BA" w:rsidR="00C420C8" w:rsidRPr="00A67D39" w:rsidRDefault="001D2D94" w:rsidP="005246B9">
            <w:pPr>
              <w:pStyle w:val="affffff"/>
              <w:bidi/>
              <w:rPr>
                <w:rFonts w:ascii="Tahoma" w:hAnsi="Tahoma"/>
                <w:sz w:val="20"/>
                <w:szCs w:val="20"/>
                <w:lang w:bidi="he-IL"/>
              </w:rPr>
            </w:pPr>
            <w:r>
              <w:rPr>
                <w:rFonts w:ascii="Tahoma" w:hAnsi="Tahoma" w:hint="cs"/>
                <w:sz w:val="20"/>
                <w:szCs w:val="20"/>
                <w:rtl/>
                <w:lang w:bidi="he-IL"/>
              </w:rPr>
              <w:t>052-896-7854</w:t>
            </w:r>
            <w:bookmarkStart w:id="0" w:name="_GoBack"/>
            <w:bookmarkEnd w:id="0"/>
          </w:p>
          <w:tbl>
            <w:tblPr>
              <w:bidiVisual/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טבלת פריסה בצד ימין"/>
            </w:tblPr>
            <w:tblGrid>
              <w:gridCol w:w="3185"/>
            </w:tblGrid>
            <w:tr w:rsidR="00C420C8" w:rsidRPr="00A67D39" w14:paraId="7D1C81D3" w14:textId="77777777" w:rsidTr="00737304">
              <w:trPr>
                <w:trHeight w:val="25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1A745CE5" w14:textId="77777777" w:rsidR="00C420C8" w:rsidRPr="00A67D39" w:rsidRDefault="00C420C8" w:rsidP="00E973FC">
                  <w:pPr>
                    <w:pStyle w:val="31"/>
                    <w:bidi/>
                    <w:rPr>
                      <w:rFonts w:ascii="Tahoma" w:eastAsiaTheme="minorHAnsi" w:hAnsi="Tahoma"/>
                      <w:sz w:val="20"/>
                      <w:szCs w:val="16"/>
                      <w:lang w:bidi="he-IL"/>
                    </w:rPr>
                  </w:pPr>
                </w:p>
              </w:tc>
            </w:tr>
            <w:tr w:rsidR="00C420C8" w:rsidRPr="00A67D39" w14:paraId="596E0117" w14:textId="77777777" w:rsidTr="00E27196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49AD642D" w14:textId="77777777" w:rsidR="00E27196" w:rsidRPr="00737304" w:rsidRDefault="00E27196" w:rsidP="00E27196">
                  <w:pPr>
                    <w:pStyle w:val="ac"/>
                    <w:bidi/>
                    <w:rPr>
                      <w:rFonts w:ascii="Tahoma" w:hAnsi="Tahoma"/>
                      <w:b/>
                      <w:bCs/>
                      <w:sz w:val="24"/>
                      <w:szCs w:val="24"/>
                      <w:rtl/>
                      <w:lang w:bidi="he-IL"/>
                    </w:rPr>
                  </w:pPr>
                  <w:r w:rsidRPr="00737304">
                    <w:rPr>
                      <w:rFonts w:ascii="Tahoma" w:hAnsi="Tahoma" w:hint="cs"/>
                      <w:b/>
                      <w:bCs/>
                      <w:sz w:val="24"/>
                      <w:szCs w:val="24"/>
                      <w:rtl/>
                      <w:lang w:eastAsia="en-US" w:bidi="he-IL"/>
                    </w:rPr>
                    <w:t>החזון שלי</w:t>
                  </w:r>
                </w:p>
                <w:p w14:paraId="1BE8FB2D" w14:textId="77777777" w:rsidR="00E27196" w:rsidRPr="00A67D39" w:rsidRDefault="00E27196" w:rsidP="00E27196">
                  <w:pPr>
                    <w:pStyle w:val="ac"/>
                    <w:bidi/>
                    <w:rPr>
                      <w:rFonts w:ascii="Tahoma" w:hAnsi="Tahoma"/>
                      <w:sz w:val="20"/>
                      <w:szCs w:val="20"/>
                      <w:lang w:bidi="he-IL"/>
                    </w:rPr>
                  </w:pPr>
                  <w:r w:rsidRPr="00A67D39">
                    <w:rPr>
                      <w:rFonts w:ascii="Tahoma" w:hAnsi="Tahoma"/>
                      <w:sz w:val="20"/>
                      <w:szCs w:val="20"/>
                      <w:rtl/>
                      <w:lang w:eastAsia="en-US" w:bidi="he-IL"/>
                    </w:rPr>
                    <mc:AlternateContent>
                      <mc:Choice Requires="wps">
                        <w:drawing>
                          <wp:inline distT="0" distB="0" distL="0" distR="0" wp14:anchorId="44857897" wp14:editId="4F701458">
                            <wp:extent cx="221615" cy="0"/>
                            <wp:effectExtent l="0" t="0" r="26035" b="19050"/>
                            <wp:docPr id="83" name="מחבר ישר 83" title="גרפיקת קו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line w14:anchorId="17526953" id="מחבר ישר 83" o:spid="_x0000_s1026" alt="כותרת: גרפיקת קו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" strokecolor="#37b6ae [3204]" strokeweight="1pt">
                            <v:stroke joinstyle="miter"/>
                            <w10:wrap anchorx="page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3F8A53E" w14:textId="77777777" w:rsidR="00E27196" w:rsidRPr="00A67D39" w:rsidRDefault="00E27196" w:rsidP="00E27196">
                  <w:pPr>
                    <w:pStyle w:val="ac"/>
                    <w:bidi/>
                    <w:rPr>
                      <w:rFonts w:ascii="Tahoma" w:hAnsi="Tahoma"/>
                      <w:sz w:val="20"/>
                      <w:szCs w:val="20"/>
                      <w:rtl/>
                      <w:lang w:bidi="he-IL"/>
                    </w:rPr>
                  </w:pPr>
                </w:p>
                <w:p w14:paraId="04E828B3" w14:textId="0D5ABD20" w:rsidR="00C420C8" w:rsidRPr="00357BC4" w:rsidRDefault="003D71C7" w:rsidP="00E27196">
                  <w:pPr>
                    <w:pStyle w:val="ac"/>
                    <w:bidi/>
                    <w:rPr>
                      <w:rFonts w:ascii="Tahoma" w:hAnsi="Tahoma"/>
                      <w:sz w:val="18"/>
                      <w:szCs w:val="18"/>
                      <w:lang w:bidi="he-IL"/>
                    </w:rPr>
                  </w:pPr>
                  <w:r w:rsidRPr="00357BC4"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>משתוקקת</w:t>
                  </w:r>
                  <w:r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</w:t>
                  </w:r>
                  <w:r w:rsidR="009120BB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לפרוץ מוסכמ</w:t>
                  </w:r>
                  <w:r w:rsidR="00EE7BE1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ו</w:t>
                  </w:r>
                  <w:r w:rsidR="009120BB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ת</w:t>
                  </w:r>
                  <w:r w:rsidR="00052CB1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</w:t>
                  </w:r>
                  <w:r w:rsidR="00E939CF" w:rsidRPr="00357BC4"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>ולהביע</w:t>
                  </w:r>
                  <w:r w:rsidR="00E939CF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את האמן שבי </w:t>
                  </w:r>
                  <w:r w:rsidR="00357BC4" w:rsidRPr="00357BC4"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 xml:space="preserve">להוטה </w:t>
                  </w:r>
                  <w:r w:rsidR="00E939CF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לפענח את ה</w:t>
                  </w:r>
                  <w:r w:rsidR="00E939CF" w:rsidRPr="00357BC4">
                    <w:rPr>
                      <w:rFonts w:ascii="Tahoma" w:hAnsi="Tahoma" w:hint="cs"/>
                      <w:sz w:val="18"/>
                      <w:szCs w:val="18"/>
                      <w:lang w:bidi="he-IL"/>
                    </w:rPr>
                    <w:t>DNA</w:t>
                  </w:r>
                  <w:r w:rsidR="00E939CF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של לקוחותי </w:t>
                  </w:r>
                  <w:r w:rsidR="00357BC4" w:rsidRPr="00357BC4"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>מתרגשת</w:t>
                  </w:r>
                  <w:r w:rsidR="00357BC4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להגשים חלומות בדיאלוג משותף עם הלקוח </w:t>
                  </w:r>
                  <w:r w:rsidR="00E939CF" w:rsidRPr="00357BC4"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>שואפת</w:t>
                  </w:r>
                  <w:r w:rsidR="00E939CF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לידע מקצועי והתמקצעות  </w:t>
                  </w:r>
                  <w:r w:rsidR="00357BC4" w:rsidRPr="00357BC4"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 xml:space="preserve">חולמת </w:t>
                  </w:r>
                  <w:r w:rsidR="00E939CF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בגדול </w:t>
                  </w:r>
                  <w:r w:rsidR="00E939CF" w:rsidRPr="00357BC4"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>ו</w:t>
                  </w:r>
                  <w:r w:rsidR="00357BC4" w:rsidRPr="00357BC4"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>מדייקת</w:t>
                  </w:r>
                  <w:r w:rsidR="00357BC4" w:rsidRP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עד הפרט הקטן</w:t>
                  </w:r>
                  <w:r w:rsidR="00357BC4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.</w:t>
                  </w:r>
                </w:p>
              </w:tc>
            </w:tr>
            <w:tr w:rsidR="00C420C8" w:rsidRPr="00A67D39" w14:paraId="713335B4" w14:textId="77777777" w:rsidTr="00E27196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6C2CB3AF" w14:textId="77777777" w:rsidR="00C420C8" w:rsidRPr="00737304" w:rsidRDefault="00E27196" w:rsidP="00E27196">
                  <w:pPr>
                    <w:pStyle w:val="ac"/>
                    <w:bidi/>
                    <w:rPr>
                      <w:rFonts w:ascii="Tahoma" w:hAnsi="Tahoma"/>
                      <w:b/>
                      <w:bCs/>
                      <w:sz w:val="24"/>
                      <w:szCs w:val="24"/>
                      <w:rtl/>
                      <w:lang w:bidi="he-IL"/>
                    </w:rPr>
                  </w:pPr>
                  <w:r w:rsidRPr="00737304">
                    <w:rPr>
                      <w:rFonts w:ascii="Tahoma" w:hAnsi="Tahoma" w:hint="cs"/>
                      <w:b/>
                      <w:bCs/>
                      <w:sz w:val="24"/>
                      <w:szCs w:val="24"/>
                      <w:rtl/>
                      <w:lang w:bidi="he-IL"/>
                    </w:rPr>
                    <w:t>החוזקות שלי</w:t>
                  </w:r>
                </w:p>
                <w:p w14:paraId="09F622BC" w14:textId="77777777" w:rsidR="00E27196" w:rsidRPr="00A67D39" w:rsidRDefault="00E27196" w:rsidP="00E27196">
                  <w:pPr>
                    <w:bidi/>
                    <w:rPr>
                      <w:sz w:val="20"/>
                      <w:szCs w:val="20"/>
                      <w:lang w:bidi="he-IL"/>
                    </w:rPr>
                  </w:pPr>
                  <w:r w:rsidRPr="00A67D39">
                    <w:rPr>
                      <w:rFonts w:ascii="Tahoma" w:hAnsi="Tahoma"/>
                      <w:noProof/>
                      <w:sz w:val="20"/>
                      <w:szCs w:val="20"/>
                      <w:rtl/>
                      <w:lang w:eastAsia="en-US" w:bidi="he-IL"/>
                    </w:rPr>
                    <mc:AlternateContent>
                      <mc:Choice Requires="wps">
                        <w:drawing>
                          <wp:inline distT="0" distB="0" distL="0" distR="0" wp14:anchorId="19C9457E" wp14:editId="597BBE3A">
                            <wp:extent cx="221615" cy="0"/>
                            <wp:effectExtent l="0" t="0" r="26035" b="19050"/>
                            <wp:docPr id="84" name="מחבר ישר 84" title="גרפיקת קו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line w14:anchorId="3BE87646" id="מחבר ישר 84" o:spid="_x0000_s1026" alt="כותרת: גרפיקת קו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" strokecolor="#37b6ae [3204]" strokeweight="1pt">
                            <v:stroke joinstyle="miter"/>
                            <w10:wrap anchorx="page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9F37F9" w14:textId="5C092B45" w:rsidR="00C420C8" w:rsidRPr="00A67D39" w:rsidRDefault="00E7571B" w:rsidP="00E7571B">
                  <w:pPr>
                    <w:bidi/>
                    <w:rPr>
                      <w:rFonts w:ascii="Tahoma" w:hAnsi="Tahoma"/>
                      <w:sz w:val="18"/>
                      <w:szCs w:val="18"/>
                      <w:lang w:bidi="he-IL"/>
                    </w:rPr>
                  </w:pPr>
                  <w:r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יכולת </w:t>
                  </w:r>
                  <w:r w:rsidR="00E27196"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אלתור</w:t>
                  </w:r>
                  <w:r w:rsidR="003D71C7"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ויצירתיות, </w:t>
                  </w:r>
                  <w:r w:rsidR="006B4198"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רעננות וחדשנות,</w:t>
                  </w:r>
                  <w:r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</w:t>
                  </w:r>
                  <w:r w:rsidR="003D71C7"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התמדה </w:t>
                  </w:r>
                  <w:r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ונחישות</w:t>
                  </w:r>
                  <w:r w:rsidR="003D71C7"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 </w:t>
                  </w:r>
                  <w:r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שמביאות ל</w:t>
                  </w:r>
                  <w:r w:rsidR="003D71C7" w:rsidRPr="00A67D39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 xml:space="preserve">עמידה ביעדים, </w:t>
                  </w:r>
                  <w:r w:rsidR="00E04848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תלמידה נצחית</w:t>
                  </w:r>
                  <w:r w:rsidR="006B4198" w:rsidRPr="00052CB1">
                    <w:rPr>
                      <w:rFonts w:ascii="Tahoma" w:hAnsi="Tahoma" w:hint="cs"/>
                      <w:sz w:val="18"/>
                      <w:szCs w:val="18"/>
                      <w:rtl/>
                      <w:lang w:bidi="he-IL"/>
                    </w:rPr>
                    <w:t>.</w:t>
                  </w:r>
                </w:p>
              </w:tc>
            </w:tr>
          </w:tbl>
          <w:p w14:paraId="54A029F5" w14:textId="77777777" w:rsidR="00C420C8" w:rsidRPr="00A67D39" w:rsidRDefault="00C420C8" w:rsidP="003856C9">
            <w:pPr>
              <w:bidi/>
              <w:rPr>
                <w:rFonts w:ascii="Tahoma" w:hAnsi="Tahoma"/>
                <w:sz w:val="20"/>
                <w:szCs w:val="20"/>
                <w:lang w:bidi="he-IL"/>
              </w:rPr>
            </w:pPr>
          </w:p>
        </w:tc>
        <w:tc>
          <w:tcPr>
            <w:tcW w:w="6912" w:type="dxa"/>
          </w:tcPr>
          <w:tbl>
            <w:tblPr>
              <w:bidiVisual/>
              <w:tblW w:w="6690" w:type="dxa"/>
              <w:tblLayout w:type="fixed"/>
              <w:tblLook w:val="04A0" w:firstRow="1" w:lastRow="0" w:firstColumn="1" w:lastColumn="0" w:noHBand="0" w:noVBand="1"/>
              <w:tblDescription w:val="טבלת פריסה בצד שמאל"/>
            </w:tblPr>
            <w:tblGrid>
              <w:gridCol w:w="6690"/>
            </w:tblGrid>
            <w:tr w:rsidR="00C420C8" w:rsidRPr="00A67D39" w14:paraId="213FD25D" w14:textId="77777777" w:rsidTr="00E04848">
              <w:trPr>
                <w:trHeight w:val="64"/>
              </w:trPr>
              <w:tc>
                <w:tcPr>
                  <w:tcW w:w="669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F7687AE" w14:textId="77777777" w:rsidR="00C420C8" w:rsidRPr="00A67D39" w:rsidRDefault="00C420C8" w:rsidP="00E655FE">
                  <w:pPr>
                    <w:bidi/>
                    <w:ind w:left="794" w:right="-680"/>
                    <w:rPr>
                      <w:rFonts w:ascii="Tahoma" w:hAnsi="Tahoma"/>
                      <w:sz w:val="20"/>
                      <w:szCs w:val="20"/>
                      <w:lang w:bidi="he-IL"/>
                    </w:rPr>
                  </w:pPr>
                </w:p>
              </w:tc>
            </w:tr>
            <w:tr w:rsidR="00C420C8" w:rsidRPr="00A67D39" w14:paraId="0FA7A513" w14:textId="77777777" w:rsidTr="006066BC">
              <w:trPr>
                <w:trHeight w:val="3697"/>
              </w:trPr>
              <w:tc>
                <w:tcPr>
                  <w:tcW w:w="669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875FD72" w14:textId="77777777" w:rsidR="00C420C8" w:rsidRPr="00A67D39" w:rsidRDefault="001D2D94" w:rsidP="006066BC">
                  <w:pPr>
                    <w:pStyle w:val="21"/>
                    <w:bidi/>
                    <w:ind w:left="794" w:right="-680"/>
                    <w:rPr>
                      <w:rFonts w:ascii="Tahoma" w:hAnsi="Tahoma"/>
                      <w:sz w:val="24"/>
                      <w:szCs w:val="24"/>
                      <w:lang w:bidi="he-IL"/>
                    </w:rPr>
                  </w:pPr>
                  <w:sdt>
                    <w:sdtPr>
                      <w:rPr>
                        <w:rFonts w:ascii="Tahoma" w:hAnsi="Tahoma"/>
                        <w:sz w:val="24"/>
                        <w:szCs w:val="24"/>
                        <w:rtl/>
                        <w:lang w:bidi="he-IL"/>
                      </w:rPr>
                      <w:alias w:val="השכלה:"/>
                      <w:tag w:val="השכלה:"/>
                      <w:id w:val="1349516922"/>
                      <w:placeholder>
                        <w:docPart w:val="BCC607A35B81424B97DEB3FE4331F3B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E04848">
                        <w:rPr>
                          <w:sz w:val="22"/>
                          <w:szCs w:val="22"/>
                          <w:rtl/>
                          <w:lang w:bidi="he-IL"/>
                        </w:rPr>
                        <w:t>השכלה</w:t>
                      </w:r>
                    </w:sdtContent>
                  </w:sdt>
                </w:p>
                <w:p w14:paraId="5188D914" w14:textId="2C5BA677" w:rsidR="00C420C8" w:rsidRPr="00E04848" w:rsidRDefault="00E973FC" w:rsidP="00E655FE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>2019-2021</w:t>
                  </w:r>
                  <w:r w:rsidR="003D71C7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-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לימודי תואר הנ</w:t>
                  </w:r>
                  <w:r w:rsidR="006B0D13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ד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סאי אדריכלות ועיצוב</w:t>
                  </w:r>
                  <w:r w:rsidR="003C0811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,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  <w:r w:rsidR="003C0811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תעודת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  <w:proofErr w:type="spellStart"/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מה"ט</w:t>
                  </w:r>
                  <w:proofErr w:type="spellEnd"/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  <w:r w:rsidR="00D027BA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במכון בית יעקב למורות- בהצטיינות</w:t>
                  </w:r>
                  <w:r w:rsidR="003C0811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.</w:t>
                  </w:r>
                </w:p>
                <w:p w14:paraId="09FCA5DE" w14:textId="08B75FF0" w:rsidR="003D71C7" w:rsidRPr="00E04848" w:rsidRDefault="003D71C7" w:rsidP="003D71C7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2014</w:t>
                  </w:r>
                  <w:r w:rsidR="00E973FC"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-2018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- </w:t>
                  </w:r>
                  <w:r w:rsidR="00E973FC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לימודי תיכון בהצט</w:t>
                  </w:r>
                  <w:r w:rsidR="006B0D13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י</w:t>
                  </w:r>
                  <w:r w:rsidR="00E973FC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ינות.</w:t>
                  </w:r>
                </w:p>
                <w:p w14:paraId="643F3024" w14:textId="120B30BF" w:rsidR="00052CB1" w:rsidRPr="00E04848" w:rsidRDefault="00052CB1" w:rsidP="00E973FC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2017-2018-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לימודי אומנות </w:t>
                  </w:r>
                  <w:r w:rsidR="00E973FC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בת</w:t>
                  </w:r>
                  <w:r w:rsidR="00D84F04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ו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כנית פרחי אמן מטעם בצלאל </w:t>
                  </w:r>
                  <w:r w:rsidR="00357BC4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ה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אקדמיה לאומנות ועיצוב</w:t>
                  </w:r>
                  <w:r w:rsidR="00D84F04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.</w:t>
                  </w:r>
                </w:p>
                <w:p w14:paraId="716EC526" w14:textId="14F9C683" w:rsidR="003D71C7" w:rsidRPr="00E04848" w:rsidRDefault="00052CB1" w:rsidP="00052CB1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2015-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תפירה ו</w:t>
                  </w:r>
                  <w:r w:rsidR="00E973FC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עיצוב אופנה.</w:t>
                  </w:r>
                  <w:r w:rsidR="00E973FC"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</w:p>
                <w:p w14:paraId="4CCE1B82" w14:textId="77777777" w:rsidR="00E973FC" w:rsidRPr="00E04848" w:rsidRDefault="00E973FC" w:rsidP="00E973FC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</w:p>
                <w:p w14:paraId="4826584F" w14:textId="75CF5767" w:rsidR="006B0D13" w:rsidRPr="00E04848" w:rsidRDefault="006F7070" w:rsidP="00CD0ED4">
                  <w:pPr>
                    <w:pStyle w:val="21"/>
                    <w:bidi/>
                    <w:ind w:left="794" w:right="-680"/>
                    <w:rPr>
                      <w:rFonts w:ascii="Tahoma" w:hAnsi="Tahoma"/>
                      <w:sz w:val="22"/>
                      <w:szCs w:val="22"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sz w:val="22"/>
                      <w:szCs w:val="22"/>
                      <w:rtl/>
                      <w:lang w:bidi="he-IL"/>
                    </w:rPr>
                    <w:t>ידע מקצועי</w:t>
                  </w:r>
                </w:p>
                <w:p w14:paraId="78D0AF79" w14:textId="14CB5DE7" w:rsidR="009120BB" w:rsidRPr="00E04848" w:rsidRDefault="00196428" w:rsidP="006B0D13">
                  <w:pPr>
                    <w:bidi/>
                    <w:ind w:left="794" w:right="-680"/>
                    <w:rPr>
                      <w:rFonts w:ascii="Tahoma" w:hAnsi="Tahoma"/>
                      <w:b/>
                      <w:bCs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 xml:space="preserve">קורסים </w:t>
                  </w:r>
                  <w:r w:rsidR="006B0D13"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לימודיים</w:t>
                  </w:r>
                </w:p>
                <w:p w14:paraId="062E6BC4" w14:textId="7688FDF4" w:rsidR="00737304" w:rsidRPr="00E04848" w:rsidRDefault="00737304" w:rsidP="00737304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בניה ירוקה, תכנון אקלימי, תחיקת הבניה, פרטי בנין, תורת הבניה, חומרי בנין, הגשת סט </w:t>
                  </w:r>
                  <w:proofErr w:type="spellStart"/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תוכניות</w:t>
                  </w:r>
                  <w:proofErr w:type="spellEnd"/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עבודה מפורטות.</w:t>
                  </w:r>
                </w:p>
                <w:p w14:paraId="24BA56D4" w14:textId="77777777" w:rsidR="003C0811" w:rsidRPr="00E04848" w:rsidRDefault="003C0811" w:rsidP="003C0811">
                  <w:pPr>
                    <w:bidi/>
                    <w:ind w:left="794" w:right="-680"/>
                    <w:rPr>
                      <w:rFonts w:ascii="Tahoma" w:hAnsi="Tahoma"/>
                      <w:b/>
                      <w:bCs/>
                      <w:sz w:val="16"/>
                      <w:szCs w:val="16"/>
                      <w:rtl/>
                      <w:lang w:bidi="he-IL"/>
                    </w:rPr>
                  </w:pPr>
                </w:p>
                <w:p w14:paraId="1462ADE4" w14:textId="777D8092" w:rsidR="003C0811" w:rsidRPr="00E04848" w:rsidRDefault="003C0811" w:rsidP="003C0811">
                  <w:pPr>
                    <w:bidi/>
                    <w:ind w:left="794" w:right="-680"/>
                    <w:rPr>
                      <w:rFonts w:ascii="Tahoma" w:hAnsi="Tahoma"/>
                      <w:b/>
                      <w:bCs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 xml:space="preserve">תוכנות מחשב  </w:t>
                  </w:r>
                </w:p>
                <w:p w14:paraId="28B5B056" w14:textId="77777777" w:rsidR="003C0811" w:rsidRPr="00E04848" w:rsidRDefault="003C0811" w:rsidP="003C0811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/>
                      <w:b/>
                      <w:bCs/>
                      <w:sz w:val="16"/>
                      <w:szCs w:val="16"/>
                      <w:lang w:bidi="he-IL"/>
                    </w:rPr>
                    <w:t>Revit</w:t>
                  </w: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-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שליטה מלאה בתוכנה בהבנה עמוקה יצירתיות ופונקציונאליות.</w:t>
                  </w:r>
                </w:p>
                <w:p w14:paraId="5D3AA909" w14:textId="77777777" w:rsidR="003C0811" w:rsidRPr="00E04848" w:rsidRDefault="003C0811" w:rsidP="003C0811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lang w:bidi="he-IL"/>
                    </w:rPr>
                    <w:t>A</w:t>
                  </w:r>
                  <w:r w:rsidRPr="00E04848">
                    <w:rPr>
                      <w:rFonts w:ascii="Tahoma" w:hAnsi="Tahoma"/>
                      <w:b/>
                      <w:bCs/>
                      <w:sz w:val="16"/>
                      <w:szCs w:val="16"/>
                      <w:lang w:bidi="he-IL"/>
                    </w:rPr>
                    <w:t>utoCAD</w:t>
                  </w: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-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שרטוט מקצועי, ירידה לפרטים ודיוק.</w:t>
                  </w:r>
                </w:p>
                <w:p w14:paraId="2E739749" w14:textId="77777777" w:rsidR="003C0811" w:rsidRPr="00E04848" w:rsidRDefault="003C0811" w:rsidP="003C0811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proofErr w:type="spellStart"/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lang w:bidi="he-IL"/>
                    </w:rPr>
                    <w:t>S</w:t>
                  </w:r>
                  <w:r w:rsidRPr="00E04848">
                    <w:rPr>
                      <w:rFonts w:ascii="Tahoma" w:hAnsi="Tahoma"/>
                      <w:b/>
                      <w:bCs/>
                      <w:sz w:val="16"/>
                      <w:szCs w:val="16"/>
                      <w:lang w:bidi="he-IL"/>
                    </w:rPr>
                    <w:t>ketchUp</w:t>
                  </w:r>
                  <w:proofErr w:type="spellEnd"/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-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הדמיות חוץ ופנים.</w:t>
                  </w:r>
                </w:p>
                <w:p w14:paraId="237F9D45" w14:textId="77777777" w:rsidR="003C0811" w:rsidRPr="00E04848" w:rsidRDefault="003C0811" w:rsidP="003C0811">
                  <w:pPr>
                    <w:bidi/>
                    <w:ind w:left="794" w:right="-680"/>
                    <w:rPr>
                      <w:rFonts w:ascii="Tahoma" w:hAnsi="Tahoma"/>
                      <w:b/>
                      <w:bCs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/>
                      <w:b/>
                      <w:bCs/>
                      <w:sz w:val="16"/>
                      <w:szCs w:val="16"/>
                      <w:lang w:bidi="he-IL"/>
                    </w:rPr>
                    <w:t>Office</w:t>
                  </w:r>
                </w:p>
                <w:p w14:paraId="7E1A45C4" w14:textId="77777777" w:rsidR="006F7070" w:rsidRPr="00E04848" w:rsidRDefault="006F7070" w:rsidP="006F7070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</w:p>
                <w:p w14:paraId="4A406A52" w14:textId="77777777" w:rsidR="006F7070" w:rsidRPr="00E04848" w:rsidRDefault="00D84F04" w:rsidP="006F7070">
                  <w:pPr>
                    <w:pStyle w:val="21"/>
                    <w:bidi/>
                    <w:ind w:left="794" w:right="-680"/>
                    <w:rPr>
                      <w:rFonts w:ascii="Tahoma" w:hAnsi="Tahoma"/>
                      <w:sz w:val="22"/>
                      <w:szCs w:val="22"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sz w:val="22"/>
                      <w:szCs w:val="22"/>
                      <w:rtl/>
                      <w:lang w:bidi="he-IL"/>
                    </w:rPr>
                    <w:t>ניסיו</w:t>
                  </w:r>
                  <w:r w:rsidRPr="00E04848">
                    <w:rPr>
                      <w:rFonts w:ascii="Tahoma" w:hAnsi="Tahoma" w:hint="eastAsia"/>
                      <w:sz w:val="22"/>
                      <w:szCs w:val="22"/>
                      <w:rtl/>
                      <w:lang w:bidi="he-IL"/>
                    </w:rPr>
                    <w:t>ן</w:t>
                  </w:r>
                  <w:r w:rsidR="006F7070" w:rsidRPr="00E04848">
                    <w:rPr>
                      <w:rFonts w:ascii="Tahoma" w:hAnsi="Tahoma" w:hint="cs"/>
                      <w:sz w:val="22"/>
                      <w:szCs w:val="22"/>
                      <w:rtl/>
                      <w:lang w:bidi="he-IL"/>
                    </w:rPr>
                    <w:t xml:space="preserve"> </w:t>
                  </w:r>
                  <w:r w:rsidR="003C0811" w:rsidRPr="00E04848">
                    <w:rPr>
                      <w:rFonts w:ascii="Tahoma" w:hAnsi="Tahoma" w:hint="cs"/>
                      <w:sz w:val="22"/>
                      <w:szCs w:val="22"/>
                      <w:rtl/>
                      <w:lang w:bidi="he-IL"/>
                    </w:rPr>
                    <w:t>מקצועי במסגרת הלימודים</w:t>
                  </w:r>
                  <w:r w:rsidR="006F7070" w:rsidRPr="00E04848">
                    <w:rPr>
                      <w:rFonts w:ascii="Tahoma" w:hAnsi="Tahoma" w:hint="cs"/>
                      <w:sz w:val="22"/>
                      <w:szCs w:val="22"/>
                      <w:rtl/>
                      <w:lang w:bidi="he-IL"/>
                    </w:rPr>
                    <w:t xml:space="preserve"> </w:t>
                  </w:r>
                </w:p>
                <w:p w14:paraId="614D642C" w14:textId="2A8AF737" w:rsidR="003C0811" w:rsidRPr="00913D64" w:rsidRDefault="003C0811" w:rsidP="003C0811">
                  <w:pPr>
                    <w:bidi/>
                    <w:ind w:left="794" w:right="-680"/>
                    <w:rPr>
                      <w:rFonts w:ascii="Tahoma" w:hAnsi="Tahoma"/>
                      <w:b/>
                      <w:bCs/>
                      <w:sz w:val="18"/>
                      <w:szCs w:val="18"/>
                      <w:rtl/>
                      <w:lang w:bidi="he-IL"/>
                    </w:rPr>
                  </w:pPr>
                  <w:r w:rsidRPr="00913D64">
                    <w:rPr>
                      <w:rFonts w:ascii="Tahoma" w:hAnsi="Tahoma" w:hint="cs"/>
                      <w:b/>
                      <w:bCs/>
                      <w:sz w:val="18"/>
                      <w:szCs w:val="18"/>
                      <w:rtl/>
                      <w:lang w:bidi="he-IL"/>
                    </w:rPr>
                    <w:t xml:space="preserve">פרויקטים-  </w:t>
                  </w:r>
                </w:p>
                <w:p w14:paraId="303ABE97" w14:textId="66CDEB41" w:rsidR="00CD0ED4" w:rsidRPr="00E04848" w:rsidRDefault="00CD0ED4" w:rsidP="00CD0ED4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שילוב של פוטנציאל,</w:t>
                  </w:r>
                  <w:r w:rsidR="00E04848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מאמץ מתמשך </w:t>
                  </w:r>
                  <w:r w:rsidR="00E04848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ואיכותי ולמידה מושכלת מתוך ההתנסויות.</w:t>
                  </w:r>
                </w:p>
                <w:p w14:paraId="039408EC" w14:textId="3FDA5477" w:rsidR="00CD0ED4" w:rsidRPr="00E04848" w:rsidRDefault="00CD0ED4" w:rsidP="00CD0ED4">
                  <w:pPr>
                    <w:bidi/>
                    <w:ind w:left="794" w:right="-680"/>
                    <w:rPr>
                      <w:rFonts w:ascii="Tahoma" w:hAnsi="Tahoma"/>
                      <w:b/>
                      <w:bCs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תכנון-</w:t>
                  </w:r>
                </w:p>
                <w:p w14:paraId="62EF29EC" w14:textId="184714EB" w:rsidR="003C0811" w:rsidRPr="00E04848" w:rsidRDefault="003C0811" w:rsidP="003C0811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בנין משרדים-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עיצוב קונספט חדשני לחברת רכבים 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lang w:bidi="he-IL"/>
                    </w:rPr>
                    <w:t>T</w:t>
                  </w:r>
                  <w:r w:rsidRPr="00E04848">
                    <w:rPr>
                      <w:rFonts w:ascii="Tahoma" w:hAnsi="Tahoma"/>
                      <w:sz w:val="16"/>
                      <w:szCs w:val="16"/>
                      <w:lang w:bidi="he-IL"/>
                    </w:rPr>
                    <w:t>esla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lang w:bidi="he-IL"/>
                    </w:rPr>
                    <w:t xml:space="preserve"> </w:t>
                  </w:r>
                  <w:r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ביטוי רעיון החברה במבנה מרשים ומותאם.</w:t>
                  </w:r>
                </w:p>
                <w:p w14:paraId="54B5C9E4" w14:textId="66F913ED" w:rsidR="00CD0ED4" w:rsidRPr="00E04848" w:rsidRDefault="00CD0ED4" w:rsidP="00E04848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וילה</w:t>
                  </w:r>
                  <w:r w:rsidR="00E04848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, </w:t>
                  </w: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בנין מגורים</w:t>
                  </w:r>
                  <w:r w:rsidR="00E04848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.</w:t>
                  </w:r>
                </w:p>
                <w:p w14:paraId="7F43665E" w14:textId="0B426536" w:rsidR="00CD0ED4" w:rsidRPr="00E04848" w:rsidRDefault="00CD0ED4" w:rsidP="00CD0ED4">
                  <w:pPr>
                    <w:bidi/>
                    <w:ind w:left="794" w:right="-680"/>
                    <w:rPr>
                      <w:rFonts w:ascii="Tahoma" w:hAnsi="Tahoma"/>
                      <w:b/>
                      <w:bCs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עיצוב פנים-</w:t>
                  </w:r>
                </w:p>
                <w:p w14:paraId="248D5A7E" w14:textId="36A8F849" w:rsidR="003C0811" w:rsidRPr="00E04848" w:rsidRDefault="003C0811" w:rsidP="00CD0ED4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 xml:space="preserve">חלל מסחרי </w:t>
                  </w:r>
                  <w:r w:rsidR="00CD0ED4" w:rsidRPr="00E04848">
                    <w:rPr>
                      <w:rFonts w:ascii="Tahoma" w:hAnsi="Tahoma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–</w:t>
                  </w:r>
                  <w:r w:rsidR="00CD0ED4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עיצוב חנות למטייל תוך התחשבות בפרוגרמה מדויקת, יצירת חווית קניה, ותכנון עד לפרט הקטן ביותר.  </w:t>
                  </w:r>
                </w:p>
                <w:p w14:paraId="12B3A62D" w14:textId="070D7695" w:rsidR="003C0811" w:rsidRPr="00E04848" w:rsidRDefault="003C0811" w:rsidP="003C0811">
                  <w:pPr>
                    <w:bidi/>
                    <w:ind w:left="794" w:right="-680"/>
                    <w:rPr>
                      <w:rFonts w:ascii="Tahoma" w:hAnsi="Tahoma"/>
                      <w:b/>
                      <w:bCs/>
                      <w:sz w:val="16"/>
                      <w:szCs w:val="16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חדר ילדים, חדר רחצה</w:t>
                  </w:r>
                  <w:r w:rsidR="00CD0ED4"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.</w:t>
                  </w:r>
                </w:p>
                <w:p w14:paraId="27735C46" w14:textId="3CC5F903" w:rsidR="003D71C7" w:rsidRPr="00D84F04" w:rsidRDefault="003C0811" w:rsidP="00E04848">
                  <w:pPr>
                    <w:bidi/>
                    <w:ind w:right="-680"/>
                    <w:rPr>
                      <w:rFonts w:ascii="Tahoma" w:hAnsi="Tahoma"/>
                      <w:sz w:val="18"/>
                      <w:szCs w:val="18"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202</w:t>
                  </w:r>
                  <w:r w:rsid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1</w:t>
                  </w:r>
                  <w:r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-</w:t>
                  </w:r>
                  <w:r w:rsidR="00196428" w:rsidRPr="00E04848"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  <w:r w:rsidR="00196428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שרטוט פרטים </w:t>
                  </w:r>
                  <w:r w:rsidR="00357BC4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לפרויקטים</w:t>
                  </w:r>
                  <w:r w:rsidR="00196428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  <w:r w:rsidR="006F7070" w:rsidRPr="00E04848"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  <w:t>–</w:t>
                  </w:r>
                  <w:r w:rsidR="006F7070" w:rsidRPr="00E04848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בעזרת יכולת הבנה, ניתוח ודיוק.</w:t>
                  </w:r>
                </w:p>
              </w:tc>
            </w:tr>
            <w:tr w:rsidR="00C420C8" w:rsidRPr="00A67D39" w14:paraId="71149541" w14:textId="77777777" w:rsidTr="006066BC">
              <w:trPr>
                <w:trHeight w:val="19"/>
              </w:trPr>
              <w:tc>
                <w:tcPr>
                  <w:tcW w:w="6690" w:type="dxa"/>
                  <w:tcMar>
                    <w:left w:w="720" w:type="dxa"/>
                    <w:right w:w="0" w:type="dxa"/>
                  </w:tcMar>
                </w:tcPr>
                <w:p w14:paraId="2D7493DC" w14:textId="22CB61CE" w:rsidR="00C420C8" w:rsidRPr="00E04848" w:rsidRDefault="00E04848" w:rsidP="00645268">
                  <w:pPr>
                    <w:pStyle w:val="21"/>
                    <w:bidi/>
                    <w:ind w:left="794" w:right="-680"/>
                    <w:rPr>
                      <w:rFonts w:ascii="Tahoma" w:hAnsi="Tahoma"/>
                      <w:sz w:val="22"/>
                      <w:szCs w:val="22"/>
                      <w:rtl/>
                      <w:lang w:bidi="he-IL"/>
                    </w:rPr>
                  </w:pPr>
                  <w:r w:rsidRPr="00E04848">
                    <w:rPr>
                      <w:rFonts w:ascii="Tahoma" w:hAnsi="Tahoma" w:hint="cs"/>
                      <w:sz w:val="22"/>
                      <w:szCs w:val="22"/>
                      <w:rtl/>
                      <w:lang w:bidi="he-IL"/>
                    </w:rPr>
                    <w:t>ניסיון תעסוקתי</w:t>
                  </w:r>
                </w:p>
                <w:p w14:paraId="254EF810" w14:textId="4AEEF983" w:rsidR="00E04848" w:rsidRPr="002C1805" w:rsidRDefault="002C1805" w:rsidP="00E04848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>2013-2018-</w:t>
                  </w:r>
                  <w:r w:rsidR="00E04848" w:rsidRPr="002C1805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</w:t>
                  </w:r>
                  <w:r w:rsidR="00E973FC" w:rsidRPr="002C1805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הדרכת </w:t>
                  </w:r>
                  <w:r w:rsidR="00E04848" w:rsidRPr="002C1805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סדנאות אומנות.</w:t>
                  </w:r>
                </w:p>
                <w:p w14:paraId="1D5215A1" w14:textId="77777777" w:rsidR="006B4198" w:rsidRPr="002C1805" w:rsidRDefault="00E53B5C" w:rsidP="002C1805">
                  <w:pPr>
                    <w:bidi/>
                    <w:ind w:left="794" w:right="-680"/>
                    <w:rPr>
                      <w:rFonts w:ascii="Tahoma" w:hAnsi="Tahoma"/>
                      <w:sz w:val="16"/>
                      <w:szCs w:val="16"/>
                      <w:lang w:bidi="he-IL"/>
                    </w:rPr>
                  </w:pPr>
                  <w:r>
                    <w:rPr>
                      <w:rFonts w:ascii="Tahoma" w:hAnsi="Tahoma" w:hint="cs"/>
                      <w:b/>
                      <w:bCs/>
                      <w:sz w:val="16"/>
                      <w:szCs w:val="16"/>
                      <w:rtl/>
                      <w:lang w:bidi="he-IL"/>
                    </w:rPr>
                    <w:t xml:space="preserve">2021- </w:t>
                  </w:r>
                  <w:r w:rsidRPr="00E53B5C"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>שרטטת</w:t>
                  </w:r>
                  <w:r>
                    <w:rPr>
                      <w:rFonts w:ascii="Tahoma" w:hAnsi="Tahoma" w:hint="cs"/>
                      <w:sz w:val="16"/>
                      <w:szCs w:val="16"/>
                      <w:rtl/>
                      <w:lang w:bidi="he-IL"/>
                    </w:rPr>
                    <w:t xml:space="preserve"> במשרד אדריכלי.</w:t>
                  </w:r>
                </w:p>
              </w:tc>
            </w:tr>
          </w:tbl>
          <w:p w14:paraId="3DAEE1AA" w14:textId="77777777" w:rsidR="00C420C8" w:rsidRPr="00A67D39" w:rsidRDefault="00C420C8" w:rsidP="003856C9">
            <w:pPr>
              <w:bidi/>
              <w:rPr>
                <w:rFonts w:ascii="Tahoma" w:hAnsi="Tahoma"/>
                <w:sz w:val="20"/>
                <w:szCs w:val="20"/>
                <w:lang w:bidi="he-IL"/>
              </w:rPr>
            </w:pPr>
          </w:p>
        </w:tc>
      </w:tr>
    </w:tbl>
    <w:p w14:paraId="100763B1" w14:textId="73460D6D" w:rsidR="003F5FDB" w:rsidRPr="00544CDB" w:rsidRDefault="003F5FDB" w:rsidP="00E53B5C">
      <w:pPr>
        <w:pStyle w:val="ab"/>
        <w:bidi/>
        <w:jc w:val="both"/>
        <w:rPr>
          <w:rFonts w:ascii="Tahoma" w:hAnsi="Tahoma"/>
          <w:sz w:val="20"/>
          <w:szCs w:val="20"/>
          <w:lang w:bidi="he-IL"/>
        </w:rPr>
      </w:pPr>
    </w:p>
    <w:sectPr w:rsidR="003F5FDB" w:rsidRPr="00544CDB" w:rsidSect="003963C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1E07F" w14:textId="77777777" w:rsidR="006F6B08" w:rsidRDefault="006F6B08" w:rsidP="003856C9">
      <w:pPr>
        <w:spacing w:after="0" w:line="240" w:lineRule="auto"/>
      </w:pPr>
      <w:r>
        <w:separator/>
      </w:r>
    </w:p>
  </w:endnote>
  <w:endnote w:type="continuationSeparator" w:id="0">
    <w:p w14:paraId="6567E78F" w14:textId="77777777" w:rsidR="006F6B08" w:rsidRDefault="006F6B0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F25ED" w14:textId="1AC3EEF7" w:rsidR="003856C9" w:rsidRDefault="003856C9" w:rsidP="007803B7">
    <w:pPr>
      <w:pStyle w:val="a7"/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85121" w14:textId="77777777" w:rsidR="001765FE" w:rsidRPr="00FC77B4" w:rsidRDefault="00DC79BB" w:rsidP="003963C6">
    <w:pPr>
      <w:pStyle w:val="a7"/>
      <w:bidi/>
      <w:jc w:val="both"/>
      <w:rPr>
        <w:rFonts w:ascii="Tahoma" w:hAnsi="Tahoma"/>
      </w:rPr>
    </w:pPr>
    <w:r w:rsidRPr="00FC77B4">
      <w:rPr>
        <w:rFonts w:ascii="Tahoma" w:hAnsi="Tahoma"/>
        <w:noProof/>
        <w:rtl/>
        <w:lang w:eastAsia="en-US" w:bidi="he-I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CDB5BC0" wp14:editId="565B8C0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17780" b="33020"/>
              <wp:wrapNone/>
              <wp:docPr id="34" name="קבוצה 4" title="עיצוב גרפי של כותרת תחתונה עם מלבנים אפורים בזוויות שונות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flipH="1"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צורה חופשית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צורה חופשית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צורה חופשית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צורה חופשית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צורה חופשית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צורה חופשית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צורה חופשית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צורה חופשית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צורה חופשית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3B566C4" id="קבוצה 4" o:spid="_x0000_s1026" alt="כותרת: עיצוב גרפי של כותרת תחתונה עם מלבנים אפורים בזוויות שונות" style="position:absolute;left:0;text-align:left;margin-left:0;margin-top:0;width:536.4pt;height:34.55pt;flip:x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">
              <o:lock v:ext="edit" aspectratio="t"/>
              <v:shape id="צורה חופשית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צורה חופשית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צורה חופשית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צורה חופשית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צורה חופשית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צורה חופשית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צורה חופשית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צורה חופשית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צורה חופשית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40C58" w14:textId="77777777" w:rsidR="006F6B08" w:rsidRDefault="006F6B08" w:rsidP="003856C9">
      <w:pPr>
        <w:spacing w:after="0" w:line="240" w:lineRule="auto"/>
      </w:pPr>
      <w:r>
        <w:separator/>
      </w:r>
    </w:p>
  </w:footnote>
  <w:footnote w:type="continuationSeparator" w:id="0">
    <w:p w14:paraId="6946E959" w14:textId="77777777" w:rsidR="006F6B08" w:rsidRDefault="006F6B0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8DA37" w14:textId="24B120E8" w:rsidR="003856C9" w:rsidRPr="003963C6" w:rsidRDefault="003856C9" w:rsidP="003963C6">
    <w:pPr>
      <w:pStyle w:val="a5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79686" w14:textId="77777777" w:rsidR="00DC79BB" w:rsidRPr="00481978" w:rsidRDefault="00DC79BB">
    <w:pPr>
      <w:pStyle w:val="a5"/>
      <w:bidi/>
      <w:rPr>
        <w:rFonts w:ascii="Tahoma" w:hAnsi="Tahoma"/>
      </w:rPr>
    </w:pPr>
    <w:r w:rsidRPr="00481978">
      <w:rPr>
        <w:rFonts w:ascii="Tahoma" w:hAnsi="Tahoma"/>
        <w:noProof/>
        <w:rtl/>
        <w:lang w:eastAsia="en-US" w:bidi="he-I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4AF308B" wp14:editId="0FE6306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17780" b="13970"/>
              <wp:wrapNone/>
              <wp:docPr id="45" name="קבוצה 17" title="עיצוב גרפי של כותרת עליונה עם מלבנים אפורים בזוויות שונות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flipH="1"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צורה חופשית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צורה חופשית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צורה חופשית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צורה חופשית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צורה חופשית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צורה חופשית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צורה חופשית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צורה חופשית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צורה חופשית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צורה חופשית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291A984" id="קבוצה 17" o:spid="_x0000_s1026" alt="כותרת: עיצוב גרפי של כותרת עליונה עם מלבנים אפורים בזוויות שונות" style="position:absolute;left:0;text-align:left;margin-left:0;margin-top:0;width:536.4pt;height:34.55pt;flip:x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">
              <o:lock v:ext="edit" aspectratio="t"/>
              <v:shape id="צורה חופשית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צורה חופשית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צורה חופשית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צורה חופשית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צורה חופשית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צורה חופשית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צורה חופשית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צורה חופשית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צורה חופשית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צורה חופשית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1C7"/>
    <w:rsid w:val="0002361C"/>
    <w:rsid w:val="00026433"/>
    <w:rsid w:val="00042571"/>
    <w:rsid w:val="00052BE1"/>
    <w:rsid w:val="00052CB1"/>
    <w:rsid w:val="0007412A"/>
    <w:rsid w:val="0010199E"/>
    <w:rsid w:val="0010257B"/>
    <w:rsid w:val="00113C80"/>
    <w:rsid w:val="001166C2"/>
    <w:rsid w:val="001245DD"/>
    <w:rsid w:val="001503AC"/>
    <w:rsid w:val="001765FE"/>
    <w:rsid w:val="0019561F"/>
    <w:rsid w:val="00196428"/>
    <w:rsid w:val="001B32D2"/>
    <w:rsid w:val="001D2D94"/>
    <w:rsid w:val="00215CF1"/>
    <w:rsid w:val="00283B81"/>
    <w:rsid w:val="00293673"/>
    <w:rsid w:val="00293B83"/>
    <w:rsid w:val="002A3621"/>
    <w:rsid w:val="002A4C3B"/>
    <w:rsid w:val="002B3890"/>
    <w:rsid w:val="002B7747"/>
    <w:rsid w:val="002C1805"/>
    <w:rsid w:val="002C77B9"/>
    <w:rsid w:val="002F485A"/>
    <w:rsid w:val="003053D9"/>
    <w:rsid w:val="00357BC4"/>
    <w:rsid w:val="00374F3B"/>
    <w:rsid w:val="003751C3"/>
    <w:rsid w:val="0038424B"/>
    <w:rsid w:val="003856C9"/>
    <w:rsid w:val="00396369"/>
    <w:rsid w:val="003963C6"/>
    <w:rsid w:val="003C0811"/>
    <w:rsid w:val="003D0012"/>
    <w:rsid w:val="003D71C7"/>
    <w:rsid w:val="003E7BDD"/>
    <w:rsid w:val="003F4D31"/>
    <w:rsid w:val="003F5FDB"/>
    <w:rsid w:val="0043426C"/>
    <w:rsid w:val="00441EB9"/>
    <w:rsid w:val="00444EAA"/>
    <w:rsid w:val="00463463"/>
    <w:rsid w:val="00473EF8"/>
    <w:rsid w:val="004760E5"/>
    <w:rsid w:val="00481978"/>
    <w:rsid w:val="004D22BB"/>
    <w:rsid w:val="00501FBC"/>
    <w:rsid w:val="005152F2"/>
    <w:rsid w:val="005246B9"/>
    <w:rsid w:val="00534E4E"/>
    <w:rsid w:val="00543B2B"/>
    <w:rsid w:val="00544CDB"/>
    <w:rsid w:val="00546359"/>
    <w:rsid w:val="00551D35"/>
    <w:rsid w:val="005562D4"/>
    <w:rsid w:val="00557019"/>
    <w:rsid w:val="00560E3A"/>
    <w:rsid w:val="005674AC"/>
    <w:rsid w:val="00574414"/>
    <w:rsid w:val="00580925"/>
    <w:rsid w:val="00590C18"/>
    <w:rsid w:val="005A1E51"/>
    <w:rsid w:val="005A7E57"/>
    <w:rsid w:val="005C2F4F"/>
    <w:rsid w:val="00601FC4"/>
    <w:rsid w:val="006066BC"/>
    <w:rsid w:val="00616FF4"/>
    <w:rsid w:val="00645268"/>
    <w:rsid w:val="00667959"/>
    <w:rsid w:val="006A3CE7"/>
    <w:rsid w:val="006B0D13"/>
    <w:rsid w:val="006B4198"/>
    <w:rsid w:val="006F6B08"/>
    <w:rsid w:val="006F7070"/>
    <w:rsid w:val="00701A7B"/>
    <w:rsid w:val="00737304"/>
    <w:rsid w:val="00743379"/>
    <w:rsid w:val="00747550"/>
    <w:rsid w:val="007803B7"/>
    <w:rsid w:val="00790147"/>
    <w:rsid w:val="007A6101"/>
    <w:rsid w:val="007A7C08"/>
    <w:rsid w:val="007B2F5C"/>
    <w:rsid w:val="007B39BB"/>
    <w:rsid w:val="007B5859"/>
    <w:rsid w:val="007C5F05"/>
    <w:rsid w:val="00825ED8"/>
    <w:rsid w:val="00832043"/>
    <w:rsid w:val="00832F81"/>
    <w:rsid w:val="00841714"/>
    <w:rsid w:val="008501C7"/>
    <w:rsid w:val="00875897"/>
    <w:rsid w:val="008C7CA2"/>
    <w:rsid w:val="008D248A"/>
    <w:rsid w:val="008F6337"/>
    <w:rsid w:val="009120BB"/>
    <w:rsid w:val="00913D64"/>
    <w:rsid w:val="00914DAF"/>
    <w:rsid w:val="0092248B"/>
    <w:rsid w:val="0093286E"/>
    <w:rsid w:val="009376C2"/>
    <w:rsid w:val="009B5215"/>
    <w:rsid w:val="009D1627"/>
    <w:rsid w:val="009F3150"/>
    <w:rsid w:val="00A42F91"/>
    <w:rsid w:val="00A6658E"/>
    <w:rsid w:val="00A67D39"/>
    <w:rsid w:val="00AF1258"/>
    <w:rsid w:val="00B01E52"/>
    <w:rsid w:val="00B10DC8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62C9C"/>
    <w:rsid w:val="00CD0ED4"/>
    <w:rsid w:val="00CE6306"/>
    <w:rsid w:val="00D027BA"/>
    <w:rsid w:val="00D11C4D"/>
    <w:rsid w:val="00D15AB8"/>
    <w:rsid w:val="00D32334"/>
    <w:rsid w:val="00D5067A"/>
    <w:rsid w:val="00D84F04"/>
    <w:rsid w:val="00DC0F74"/>
    <w:rsid w:val="00DC79BB"/>
    <w:rsid w:val="00DF0A0F"/>
    <w:rsid w:val="00DF1F04"/>
    <w:rsid w:val="00E04848"/>
    <w:rsid w:val="00E17FAC"/>
    <w:rsid w:val="00E27196"/>
    <w:rsid w:val="00E34D58"/>
    <w:rsid w:val="00E53B5C"/>
    <w:rsid w:val="00E655FE"/>
    <w:rsid w:val="00E7571B"/>
    <w:rsid w:val="00E86B14"/>
    <w:rsid w:val="00E939CF"/>
    <w:rsid w:val="00E941EF"/>
    <w:rsid w:val="00E973FC"/>
    <w:rsid w:val="00EB1C1B"/>
    <w:rsid w:val="00EE1B20"/>
    <w:rsid w:val="00EE7BE1"/>
    <w:rsid w:val="00F077AE"/>
    <w:rsid w:val="00F14687"/>
    <w:rsid w:val="00F56435"/>
    <w:rsid w:val="00F91A9C"/>
    <w:rsid w:val="00F927F0"/>
    <w:rsid w:val="00FA07AA"/>
    <w:rsid w:val="00FB0A17"/>
    <w:rsid w:val="00FB6A8F"/>
    <w:rsid w:val="00FC77B4"/>
    <w:rsid w:val="00FE12F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926CD5"/>
  <w15:chartTrackingRefBased/>
  <w15:docId w15:val="{6D89AE4A-9C80-4B31-8561-34D0FC15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C0811"/>
    <w:rPr>
      <w:rFonts w:cs="Tahoma"/>
    </w:rPr>
  </w:style>
  <w:style w:type="paragraph" w:styleId="1">
    <w:name w:val="heading 1"/>
    <w:basedOn w:val="a1"/>
    <w:link w:val="10"/>
    <w:uiPriority w:val="9"/>
    <w:qFormat/>
    <w:rsid w:val="00FC77B4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/>
      <w:caps/>
      <w:sz w:val="44"/>
      <w:szCs w:val="44"/>
    </w:rPr>
  </w:style>
  <w:style w:type="paragraph" w:styleId="21">
    <w:name w:val="heading 2"/>
    <w:basedOn w:val="a1"/>
    <w:link w:val="22"/>
    <w:uiPriority w:val="9"/>
    <w:unhideWhenUsed/>
    <w:qFormat/>
    <w:rsid w:val="00FC77B4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C77B4"/>
    <w:pPr>
      <w:keepNext/>
      <w:keepLines/>
      <w:spacing w:after="0"/>
      <w:contextualSpacing/>
      <w:outlineLvl w:val="2"/>
    </w:pPr>
    <w:rPr>
      <w:rFonts w:asciiTheme="majorHAnsi" w:eastAsiaTheme="majorEastAsia" w:hAnsiTheme="majorHAnsi"/>
      <w:caps/>
    </w:rPr>
  </w:style>
  <w:style w:type="paragraph" w:styleId="41">
    <w:name w:val="heading 4"/>
    <w:basedOn w:val="a1"/>
    <w:link w:val="42"/>
    <w:uiPriority w:val="9"/>
    <w:unhideWhenUsed/>
    <w:qFormat/>
    <w:rsid w:val="00560E3A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/>
      <w:b/>
      <w:b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FC77B4"/>
    <w:pPr>
      <w:keepNext/>
      <w:keepLines/>
      <w:spacing w:after="0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77B4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כותרת תחתונה תו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כותרת 2 תו"/>
    <w:basedOn w:val="a2"/>
    <w:link w:val="21"/>
    <w:uiPriority w:val="9"/>
    <w:rsid w:val="00FC77B4"/>
    <w:rPr>
      <w:rFonts w:asciiTheme="majorHAnsi" w:eastAsiaTheme="majorEastAsia" w:hAnsiTheme="majorHAnsi" w:cs="Tahoma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כותרת 1 תו"/>
    <w:basedOn w:val="a2"/>
    <w:link w:val="1"/>
    <w:uiPriority w:val="9"/>
    <w:rsid w:val="00FC77B4"/>
    <w:rPr>
      <w:rFonts w:asciiTheme="majorHAnsi" w:eastAsiaTheme="majorEastAsia" w:hAnsiTheme="majorHAnsi" w:cs="Tahoma"/>
      <w:caps/>
      <w:sz w:val="44"/>
      <w:szCs w:val="44"/>
    </w:rPr>
  </w:style>
  <w:style w:type="character" w:customStyle="1" w:styleId="32">
    <w:name w:val="כותרת 3 תו"/>
    <w:basedOn w:val="a2"/>
    <w:link w:val="31"/>
    <w:uiPriority w:val="9"/>
    <w:rsid w:val="00FC77B4"/>
    <w:rPr>
      <w:rFonts w:asciiTheme="majorHAnsi" w:eastAsiaTheme="majorEastAsia" w:hAnsiTheme="majorHAnsi" w:cs="Tahoma"/>
      <w:caps/>
    </w:rPr>
  </w:style>
  <w:style w:type="character" w:customStyle="1" w:styleId="42">
    <w:name w:val="כותרת 4 תו"/>
    <w:basedOn w:val="a2"/>
    <w:link w:val="41"/>
    <w:uiPriority w:val="9"/>
    <w:rsid w:val="00560E3A"/>
    <w:rPr>
      <w:rFonts w:asciiTheme="majorHAnsi" w:eastAsiaTheme="majorEastAsia" w:hAnsiTheme="majorHAnsi" w:cs="Tahoma"/>
      <w:b/>
      <w:bCs/>
      <w:caps/>
    </w:rPr>
  </w:style>
  <w:style w:type="character" w:customStyle="1" w:styleId="52">
    <w:name w:val="כותרת 5 תו"/>
    <w:basedOn w:val="a2"/>
    <w:link w:val="51"/>
    <w:uiPriority w:val="9"/>
    <w:rsid w:val="00FC77B4"/>
    <w:rPr>
      <w:rFonts w:asciiTheme="majorHAnsi" w:eastAsiaTheme="majorEastAsia" w:hAnsiTheme="majorHAnsi" w:cs="Tahoma"/>
    </w:rPr>
  </w:style>
  <w:style w:type="paragraph" w:styleId="ab">
    <w:name w:val="No Spacing"/>
    <w:uiPriority w:val="12"/>
    <w:qFormat/>
    <w:rsid w:val="00215CF1"/>
    <w:pPr>
      <w:spacing w:after="0" w:line="240" w:lineRule="auto"/>
    </w:pPr>
    <w:rPr>
      <w:rFonts w:cs="Tahoma"/>
    </w:rPr>
  </w:style>
  <w:style w:type="paragraph" w:customStyle="1" w:styleId="ac">
    <w:name w:val="קו גרפיקה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כותרת טקסט תו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כותרת משנה תו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טקסט בלונים תו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גוף טקסט תו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כניסת שורה ראשונה בגוף טקסט תו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כניסה בגוף טקסט תו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כניסת שורה ראשונה בגוף טקסט 2 תו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סיום תו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טקסט הערה תו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נושא הערה תו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תאריך תו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מפת מסמך תו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חתימת דואר אלקטרוני תו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טקסט הערת סיום תו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3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טקסט הערת שוליים תו"/>
    <w:basedOn w:val="a2"/>
    <w:link w:val="afff5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כותרת 6 תו"/>
    <w:basedOn w:val="a2"/>
    <w:link w:val="6"/>
    <w:uiPriority w:val="9"/>
    <w:semiHidden/>
    <w:rsid w:val="00FC77B4"/>
    <w:rPr>
      <w:rFonts w:asciiTheme="majorHAnsi" w:eastAsiaTheme="majorEastAsia" w:hAnsiTheme="majorHAnsi" w:cs="Tahoma"/>
      <w:color w:val="1B5A56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כותרת 8 תו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כתובת HTML תו"/>
    <w:basedOn w:val="a2"/>
    <w:link w:val="HTML0"/>
    <w:uiPriority w:val="99"/>
    <w:semiHidden/>
    <w:rsid w:val="00841714"/>
    <w:rPr>
      <w:i/>
      <w:iCs/>
    </w:rPr>
  </w:style>
  <w:style w:type="character" w:styleId="HTMLCite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2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3">
    <w:name w:val="HTML Preformatted"/>
    <w:basedOn w:val="a1"/>
    <w:link w:val="HTML4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4">
    <w:name w:val="HTML מעוצב מראש תו"/>
    <w:basedOn w:val="a2"/>
    <w:link w:val="HTML3"/>
    <w:uiPriority w:val="99"/>
    <w:semiHidden/>
    <w:rsid w:val="00841714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7">
    <w:name w:val="index heading"/>
    <w:basedOn w:val="a1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a">
    <w:name w:val="ציטוט חזק תו"/>
    <w:basedOn w:val="a2"/>
    <w:link w:val="afff9"/>
    <w:uiPriority w:val="30"/>
    <w:semiHidden/>
    <w:rsid w:val="00841714"/>
    <w:rPr>
      <w:i/>
      <w:iCs/>
      <w:color w:val="37B6AE" w:themeColor="accent1"/>
    </w:rPr>
  </w:style>
  <w:style w:type="character" w:styleId="afffb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c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841714"/>
  </w:style>
  <w:style w:type="paragraph" w:styleId="affff0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2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2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4">
    <w:name w:val="טקסט מאקרו תו"/>
    <w:basedOn w:val="a2"/>
    <w:link w:val="affff3"/>
    <w:uiPriority w:val="99"/>
    <w:semiHidden/>
    <w:rsid w:val="00841714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6">
    <w:name w:val="כותרת עליונה של הודעה תו"/>
    <w:basedOn w:val="a2"/>
    <w:link w:val="affff5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841714"/>
    <w:pPr>
      <w:spacing w:after="0" w:line="240" w:lineRule="auto"/>
    </w:pPr>
  </w:style>
  <w:style w:type="character" w:customStyle="1" w:styleId="affff9">
    <w:name w:val="כותרת הערות תו"/>
    <w:basedOn w:val="a2"/>
    <w:link w:val="affff8"/>
    <w:uiPriority w:val="99"/>
    <w:semiHidden/>
    <w:rsid w:val="00841714"/>
  </w:style>
  <w:style w:type="character" w:styleId="affffa">
    <w:name w:val="page number"/>
    <w:basedOn w:val="a2"/>
    <w:uiPriority w:val="99"/>
    <w:semiHidden/>
    <w:unhideWhenUsed/>
    <w:rsid w:val="00841714"/>
  </w:style>
  <w:style w:type="table" w:styleId="16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טקסט רגיל תו"/>
    <w:basedOn w:val="a2"/>
    <w:link w:val="affffb"/>
    <w:uiPriority w:val="99"/>
    <w:semiHidden/>
    <w:rsid w:val="00841714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ברכה תו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חתימה תו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גרפיקה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תו גרפיקה"/>
    <w:basedOn w:val="a2"/>
    <w:link w:val="affffff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33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89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9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6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62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77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2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9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55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89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74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64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7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40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1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97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43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5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45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7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23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551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0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08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50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26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96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27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1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2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5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hudit\AppData\Roaming\Microsoft\Templates\&#1502;&#1505;&#1502;&#1498;%20&#1511;&#1493;&#1512;&#1493;&#1514;%20&#1495;&#1497;&#1497;&#1501;%20&#1497;&#1510;&#1497;&#1512;&#1514;&#1497;,%20&#1513;&#1506;&#1493;&#1510;&#1489;%20&#1506;&#1500;-&#1497;&#1491;&#1497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C607A35B81424B97DEB3FE4331F3B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81A0BD-28CD-407D-BD1E-235636342133}"/>
      </w:docPartPr>
      <w:docPartBody>
        <w:p w:rsidR="0005795E" w:rsidRDefault="006D3BEC">
          <w:pPr>
            <w:pStyle w:val="BCC607A35B81424B97DEB3FE4331F3B8"/>
          </w:pPr>
          <w:r w:rsidRPr="00481978">
            <w:rPr>
              <w:rFonts w:ascii="Tahoma" w:hAnsi="Tahoma"/>
              <w:rtl/>
              <w:lang w:eastAsia="he"/>
            </w:rPr>
            <w:t>השכלה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BEC"/>
    <w:rsid w:val="0005795E"/>
    <w:rsid w:val="00203227"/>
    <w:rsid w:val="002A3E58"/>
    <w:rsid w:val="002C206B"/>
    <w:rsid w:val="003D6B45"/>
    <w:rsid w:val="006D3BEC"/>
    <w:rsid w:val="006E1B65"/>
    <w:rsid w:val="008932A6"/>
    <w:rsid w:val="009622E0"/>
    <w:rsid w:val="00A1162F"/>
    <w:rsid w:val="00CC408E"/>
    <w:rsid w:val="00ED3C8B"/>
    <w:rsid w:val="00F54B20"/>
    <w:rsid w:val="00F80D84"/>
    <w:rsid w:val="00F8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C607A35B81424B97DEB3FE4331F3B8">
    <w:name w:val="BCC607A35B81424B97DEB3FE4331F3B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29A0A-7974-41D7-93A3-219A6654C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מסמך קורות חיים יצירתי, שעוצב על-ידי MOO.dotx</Template>
  <TotalTime>159</TotalTime>
  <Pages>1</Pages>
  <Words>233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User</cp:lastModifiedBy>
  <cp:revision>18</cp:revision>
  <cp:lastPrinted>2021-08-05T20:45:00Z</cp:lastPrinted>
  <dcterms:created xsi:type="dcterms:W3CDTF">2021-04-27T15:03:00Z</dcterms:created>
  <dcterms:modified xsi:type="dcterms:W3CDTF">2022-02-13T20:05:00Z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