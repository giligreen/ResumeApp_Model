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89" w:rsidRPr="007C3665" w:rsidRDefault="00404B5D" w:rsidP="000A6535">
      <w:pPr>
        <w:pStyle w:val="afa"/>
        <w:bidi/>
        <w:spacing w:line="360" w:lineRule="auto"/>
        <w:jc w:val="center"/>
        <w:rPr>
          <w:rFonts w:asciiTheme="majorBidi" w:hAnsiTheme="majorBidi"/>
          <w:szCs w:val="28"/>
          <w:rtl/>
          <w:lang w:bidi="he-IL"/>
        </w:rPr>
      </w:pPr>
      <w:r>
        <w:rPr>
          <w:rFonts w:asciiTheme="majorBidi" w:hAnsiTheme="majorBidi" w:hint="cs"/>
          <w:b/>
          <w:rtl/>
          <w:lang w:bidi="he-IL"/>
        </w:rPr>
        <w:t xml:space="preserve">אביגיל </w:t>
      </w:r>
      <w:r w:rsidR="000A6535">
        <w:rPr>
          <w:rFonts w:asciiTheme="majorBidi" w:hAnsiTheme="majorBidi" w:hint="cs"/>
          <w:b/>
          <w:rtl/>
          <w:lang w:bidi="he-IL"/>
        </w:rPr>
        <w:t>איסר</w:t>
      </w:r>
      <w:r w:rsidRPr="007C3665">
        <w:rPr>
          <w:rFonts w:asciiTheme="majorBidi" w:hAnsiTheme="majorBidi"/>
          <w:szCs w:val="28"/>
          <w:rtl/>
          <w:lang w:bidi="he-IL"/>
        </w:rPr>
        <w:t xml:space="preserve"> </w:t>
      </w:r>
      <w:r w:rsidR="002D3389" w:rsidRPr="007C3665">
        <w:rPr>
          <w:rFonts w:asciiTheme="majorBidi" w:hAnsiTheme="majorBidi"/>
          <w:szCs w:val="28"/>
          <w:rtl/>
          <w:lang w:bidi="he-IL"/>
        </w:rPr>
        <w:t>–</w:t>
      </w:r>
      <w:r w:rsidR="002D3389" w:rsidRPr="007C3665">
        <w:rPr>
          <w:rFonts w:asciiTheme="majorBidi" w:hAnsiTheme="majorBidi" w:hint="cs"/>
          <w:szCs w:val="28"/>
          <w:rtl/>
          <w:lang w:bidi="he-IL"/>
        </w:rPr>
        <w:t xml:space="preserve"> הנדסאית תוכנה</w:t>
      </w:r>
    </w:p>
    <w:p w:rsidR="00B253CB" w:rsidRPr="007C3665" w:rsidRDefault="0003013D" w:rsidP="007C3665">
      <w:pPr>
        <w:pStyle w:val="afa"/>
        <w:bidi/>
        <w:spacing w:before="0" w:line="360" w:lineRule="auto"/>
        <w:rPr>
          <w:rFonts w:asciiTheme="majorBidi" w:hAnsiTheme="majorBidi"/>
          <w:sz w:val="24"/>
          <w:szCs w:val="24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פרטים אישיים</w:t>
      </w:r>
    </w:p>
    <w:p w:rsidR="001035B0" w:rsidRDefault="0003013D" w:rsidP="000A6535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שם: </w:t>
      </w:r>
      <w:r w:rsidR="00F435ED">
        <w:rPr>
          <w:rFonts w:asciiTheme="majorBidi" w:hAnsiTheme="majorBidi" w:cstheme="majorBidi" w:hint="cs"/>
          <w:b/>
          <w:bCs/>
          <w:rtl/>
          <w:lang w:bidi="he-IL"/>
        </w:rPr>
        <w:t xml:space="preserve">אביגיל </w:t>
      </w:r>
      <w:r w:rsidR="000A6535">
        <w:rPr>
          <w:rFonts w:asciiTheme="majorBidi" w:hAnsiTheme="majorBidi" w:cstheme="majorBidi" w:hint="cs"/>
          <w:b/>
          <w:bCs/>
          <w:rtl/>
          <w:lang w:bidi="he-IL"/>
        </w:rPr>
        <w:t>איסר</w:t>
      </w:r>
    </w:p>
    <w:p w:rsidR="0003013D" w:rsidRPr="007C3665" w:rsidRDefault="0003013D" w:rsidP="000A6535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ת.ז: </w:t>
      </w:r>
      <w:r w:rsidR="00F435ED">
        <w:rPr>
          <w:rFonts w:asciiTheme="majorBidi" w:hAnsiTheme="majorBidi" w:cstheme="majorBidi" w:hint="cs"/>
          <w:b/>
          <w:bCs/>
          <w:rtl/>
          <w:lang w:bidi="he-IL"/>
        </w:rPr>
        <w:t>3182</w:t>
      </w:r>
      <w:r w:rsidR="000A6535">
        <w:rPr>
          <w:rFonts w:asciiTheme="majorBidi" w:hAnsiTheme="majorBidi" w:cstheme="majorBidi" w:hint="cs"/>
          <w:b/>
          <w:bCs/>
          <w:rtl/>
          <w:lang w:bidi="he-IL"/>
        </w:rPr>
        <w:t>789</w:t>
      </w:r>
      <w:r w:rsidR="00F435ED">
        <w:rPr>
          <w:rFonts w:asciiTheme="majorBidi" w:hAnsiTheme="majorBidi" w:cstheme="majorBidi" w:hint="cs"/>
          <w:b/>
          <w:bCs/>
          <w:rtl/>
          <w:lang w:bidi="he-IL"/>
        </w:rPr>
        <w:t>53</w:t>
      </w:r>
    </w:p>
    <w:p w:rsidR="001035B0" w:rsidRDefault="0003013D" w:rsidP="000A6535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כתובת: </w:t>
      </w:r>
      <w:r w:rsidR="000A6535">
        <w:rPr>
          <w:rFonts w:asciiTheme="majorBidi" w:hAnsiTheme="majorBidi" w:cstheme="majorBidi" w:hint="cs"/>
          <w:b/>
          <w:bCs/>
          <w:rtl/>
          <w:lang w:bidi="he-IL"/>
        </w:rPr>
        <w:t>הנביאים</w:t>
      </w:r>
      <w:r w:rsidR="00F435ED">
        <w:rPr>
          <w:rFonts w:asciiTheme="majorBidi" w:hAnsiTheme="majorBidi" w:cstheme="majorBidi" w:hint="cs"/>
          <w:b/>
          <w:bCs/>
          <w:rtl/>
          <w:lang w:bidi="he-IL"/>
        </w:rPr>
        <w:t xml:space="preserve"> 11 ירושלים</w:t>
      </w:r>
    </w:p>
    <w:p w:rsidR="0003013D" w:rsidRPr="007C3665" w:rsidRDefault="0003013D" w:rsidP="000A6535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טלפון: </w:t>
      </w:r>
      <w:r w:rsidR="00F435ED">
        <w:rPr>
          <w:rFonts w:asciiTheme="majorBidi" w:hAnsiTheme="majorBidi" w:cstheme="majorBidi" w:hint="cs"/>
          <w:b/>
          <w:bCs/>
          <w:rtl/>
          <w:lang w:bidi="he-IL"/>
        </w:rPr>
        <w:t>0583</w:t>
      </w:r>
      <w:r w:rsidR="000A6535">
        <w:rPr>
          <w:rFonts w:asciiTheme="majorBidi" w:hAnsiTheme="majorBidi" w:cstheme="majorBidi" w:hint="cs"/>
          <w:b/>
          <w:bCs/>
          <w:rtl/>
          <w:lang w:bidi="he-IL"/>
        </w:rPr>
        <w:t>123</w:t>
      </w:r>
      <w:r w:rsidR="00F435ED">
        <w:rPr>
          <w:rFonts w:asciiTheme="majorBidi" w:hAnsiTheme="majorBidi" w:cstheme="majorBidi" w:hint="cs"/>
          <w:b/>
          <w:bCs/>
          <w:rtl/>
          <w:lang w:bidi="he-IL"/>
        </w:rPr>
        <w:t>049, 02-5</w:t>
      </w:r>
      <w:r w:rsidR="000A6535">
        <w:rPr>
          <w:rFonts w:asciiTheme="majorBidi" w:hAnsiTheme="majorBidi" w:cstheme="majorBidi" w:hint="cs"/>
          <w:b/>
          <w:bCs/>
          <w:rtl/>
          <w:lang w:bidi="he-IL"/>
        </w:rPr>
        <w:t>7895</w:t>
      </w:r>
      <w:r w:rsidR="00F435ED">
        <w:rPr>
          <w:rFonts w:asciiTheme="majorBidi" w:hAnsiTheme="majorBidi" w:cstheme="majorBidi" w:hint="cs"/>
          <w:b/>
          <w:bCs/>
          <w:rtl/>
          <w:lang w:bidi="he-IL"/>
        </w:rPr>
        <w:t>10</w:t>
      </w:r>
    </w:p>
    <w:p w:rsidR="0003013D" w:rsidRPr="007C3665" w:rsidRDefault="0003013D" w:rsidP="000A6535">
      <w:pPr>
        <w:bidi/>
        <w:spacing w:after="0" w:line="360" w:lineRule="auto"/>
        <w:rPr>
          <w:rFonts w:asciiTheme="majorBidi" w:hAnsiTheme="majorBidi" w:cstheme="majorBidi"/>
          <w:b/>
          <w:bCs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דוא"ל: </w:t>
      </w:r>
      <w:r w:rsidR="000A6535">
        <w:rPr>
          <w:rFonts w:asciiTheme="majorBidi" w:hAnsiTheme="majorBidi" w:cstheme="majorBidi"/>
          <w:b/>
          <w:bCs/>
          <w:lang w:bidi="he-IL"/>
        </w:rPr>
        <w:t>avi</w:t>
      </w:r>
      <w:r w:rsidR="00F435ED">
        <w:rPr>
          <w:rFonts w:asciiTheme="majorBidi" w:hAnsiTheme="majorBidi" w:cstheme="majorBidi"/>
          <w:b/>
          <w:bCs/>
          <w:lang w:bidi="he-IL"/>
        </w:rPr>
        <w:t>er10@</w:t>
      </w:r>
      <w:r w:rsidR="000A6535">
        <w:rPr>
          <w:rFonts w:asciiTheme="majorBidi" w:hAnsiTheme="majorBidi" w:cstheme="majorBidi"/>
          <w:b/>
          <w:bCs/>
          <w:lang w:bidi="he-IL"/>
        </w:rPr>
        <w:t>gmail</w:t>
      </w:r>
      <w:r w:rsidR="00F435ED">
        <w:rPr>
          <w:rFonts w:asciiTheme="majorBidi" w:hAnsiTheme="majorBidi" w:cstheme="majorBidi"/>
          <w:b/>
          <w:bCs/>
          <w:lang w:bidi="he-IL"/>
        </w:rPr>
        <w:t>.</w:t>
      </w:r>
      <w:r w:rsidR="00404B5D">
        <w:rPr>
          <w:rFonts w:asciiTheme="majorBidi" w:hAnsiTheme="majorBidi" w:cstheme="majorBidi"/>
          <w:b/>
          <w:bCs/>
          <w:lang w:bidi="he-IL"/>
        </w:rPr>
        <w:t>co.il</w:t>
      </w:r>
    </w:p>
    <w:p w:rsidR="00B253CB" w:rsidRPr="007C3665" w:rsidRDefault="0003013D" w:rsidP="000A6535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20"/>
          <w:szCs w:val="20"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תאריך לידה: </w:t>
      </w:r>
      <w:r w:rsidR="00F435ED">
        <w:rPr>
          <w:rFonts w:asciiTheme="majorBidi" w:hAnsiTheme="majorBidi" w:cstheme="majorBidi" w:hint="cs"/>
          <w:b/>
          <w:bCs/>
          <w:rtl/>
          <w:lang w:bidi="he-IL"/>
        </w:rPr>
        <w:t xml:space="preserve">ט אייר </w:t>
      </w:r>
      <w:r w:rsidR="000A6535">
        <w:rPr>
          <w:rFonts w:asciiTheme="majorBidi" w:hAnsiTheme="majorBidi" w:cstheme="majorBidi" w:hint="cs"/>
          <w:b/>
          <w:bCs/>
          <w:rtl/>
          <w:lang w:bidi="he-IL"/>
        </w:rPr>
        <w:t>תשנ"ח</w:t>
      </w:r>
      <w:r w:rsidR="00F435ED">
        <w:rPr>
          <w:rFonts w:asciiTheme="majorBidi" w:hAnsiTheme="majorBidi" w:cstheme="majorBidi" w:hint="cs"/>
          <w:b/>
          <w:bCs/>
          <w:rtl/>
          <w:lang w:bidi="he-IL"/>
        </w:rPr>
        <w:t>, 22/05/</w:t>
      </w:r>
      <w:r w:rsidR="000A6535">
        <w:rPr>
          <w:rFonts w:asciiTheme="majorBidi" w:hAnsiTheme="majorBidi" w:cstheme="majorBidi" w:hint="cs"/>
          <w:b/>
          <w:bCs/>
          <w:rtl/>
          <w:lang w:bidi="he-IL"/>
        </w:rPr>
        <w:t>2001</w:t>
      </w:r>
      <w:bookmarkStart w:id="0" w:name="_GoBack"/>
      <w:bookmarkEnd w:id="0"/>
    </w:p>
    <w:p w:rsidR="00B253CB" w:rsidRPr="007C3665" w:rsidRDefault="00B253CB" w:rsidP="007C3665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השכלה</w:t>
      </w:r>
    </w:p>
    <w:p w:rsidR="00362E86" w:rsidRPr="00947E9C" w:rsidRDefault="0003013D" w:rsidP="00D534C4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2"/>
        <w:jc w:val="left"/>
        <w:rPr>
          <w:rFonts w:asciiTheme="majorBidi" w:hAnsiTheme="majorBidi" w:cstheme="majorBidi"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201</w:t>
      </w:r>
      <w:r w:rsidR="00F435ED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6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-201</w:t>
      </w:r>
      <w:r w:rsidR="00F435ED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7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 xml:space="preserve"> -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הנדסת תכנה ב"בנות אלישבע" ירושלים</w:t>
      </w:r>
      <w:r w:rsidR="00DF6C9C"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- </w:t>
      </w:r>
      <w:r w:rsidR="00DF6C9C">
        <w:rPr>
          <w:rFonts w:ascii="Arial" w:hAnsi="Arial" w:cs="Arial" w:hint="cs"/>
          <w:bCs/>
          <w:color w:val="000000"/>
          <w:sz w:val="20"/>
          <w:szCs w:val="20"/>
          <w:rtl/>
        </w:rPr>
        <w:t>לימודים</w:t>
      </w:r>
      <w:r w:rsidR="00DF6C9C"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 </w:t>
      </w:r>
      <w:r w:rsidR="00DF6C9C">
        <w:rPr>
          <w:rFonts w:ascii="Arial" w:hAnsi="Arial" w:cs="Arial" w:hint="cs"/>
          <w:bCs/>
          <w:color w:val="000000"/>
          <w:sz w:val="20"/>
          <w:szCs w:val="20"/>
          <w:rtl/>
        </w:rPr>
        <w:t>לתואר</w:t>
      </w:r>
      <w:r w:rsidR="00DF6C9C"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הנדסאי תכנה מטעם "משרד החינוך" (המכללה הטכנולוגית</w:t>
      </w:r>
      <w:r w:rsidR="00362E86" w:rsidRPr="007C3665">
        <w:rPr>
          <w:rFonts w:asciiTheme="majorBidi" w:hAnsiTheme="majorBidi" w:hint="cs"/>
          <w:bCs/>
          <w:color w:val="000000"/>
          <w:sz w:val="20"/>
          <w:szCs w:val="20"/>
          <w:rtl/>
        </w:rPr>
        <w:t>)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 xml:space="preserve">.  </w:t>
      </w:r>
      <w:r w:rsidR="00DF6C9C">
        <w:rPr>
          <w:rFonts w:asciiTheme="majorBidi" w:hAnsiTheme="majorBidi" w:cstheme="majorBidi" w:hint="cs"/>
          <w:sz w:val="20"/>
          <w:szCs w:val="20"/>
          <w:rtl/>
        </w:rPr>
        <w:t xml:space="preserve">ממוצע ציונים </w:t>
      </w:r>
      <w:r w:rsidR="0017782F">
        <w:rPr>
          <w:rFonts w:asciiTheme="majorBidi" w:hAnsiTheme="majorBidi" w:cstheme="majorBidi" w:hint="cs"/>
          <w:sz w:val="20"/>
          <w:szCs w:val="20"/>
          <w:rtl/>
        </w:rPr>
        <w:t>96</w:t>
      </w:r>
    </w:p>
    <w:p w:rsidR="00362E86" w:rsidRPr="007C3665" w:rsidRDefault="00947E9C" w:rsidP="00DF6C9C">
      <w:pPr>
        <w:pStyle w:val="afb"/>
        <w:bidi/>
        <w:spacing w:line="360" w:lineRule="auto"/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 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2011-2014 </w:t>
      </w:r>
      <w:r w:rsidR="00362E86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 xml:space="preserve"> -  </w:t>
      </w:r>
      <w:r w:rsidR="0003013D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תיכון "בנות אלישבע" ירושלים</w:t>
      </w:r>
      <w:r w:rsidR="00362E86" w:rsidRPr="007C3665">
        <w:rPr>
          <w:rFonts w:asciiTheme="majorBidi" w:eastAsia="Times New Roman" w:hAnsiTheme="majorBidi" w:hint="cs"/>
          <w:bCs w:val="0"/>
          <w:color w:val="000000"/>
          <w:sz w:val="20"/>
          <w:szCs w:val="20"/>
          <w:rtl/>
          <w:lang w:bidi="he-IL"/>
        </w:rPr>
        <w:t>,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</w:p>
    <w:p w:rsidR="00B253CB" w:rsidRPr="007C3665" w:rsidRDefault="00947E9C" w:rsidP="007C3665">
      <w:pPr>
        <w:pStyle w:val="afb"/>
        <w:bidi/>
        <w:spacing w:line="360" w:lineRule="auto"/>
        <w:rPr>
          <w:rFonts w:asciiTheme="majorBidi" w:hAnsiTheme="majorBidi"/>
          <w:color w:val="6076B4" w:themeColor="accent1"/>
          <w:sz w:val="20"/>
          <w:szCs w:val="20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</w:t>
      </w:r>
      <w:r w:rsidR="00362E86" w:rsidRPr="007C3665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מגמה טכנולוגית: </w:t>
      </w:r>
      <w:r w:rsidR="00362E86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מדעי המחשב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,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11</w:t>
      </w:r>
      <w:r w:rsidR="007C3665" w:rsidRPr="007C3665">
        <w:rPr>
          <w:rFonts w:asciiTheme="majorBidi" w:eastAsia="Times New Roman" w:hAnsiTheme="majorBidi" w:hint="cs"/>
          <w:b/>
          <w:bCs w:val="0"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יחידות  בגרות מדעי המחשב בהצטיינות.</w:t>
      </w:r>
    </w:p>
    <w:p w:rsidR="00B253CB" w:rsidRPr="007C3665" w:rsidRDefault="00362E86" w:rsidP="007C3665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</w:pPr>
      <w:r w:rsidRPr="007C3665">
        <w:rPr>
          <w:rFonts w:asciiTheme="majorBidi" w:hAnsiTheme="majorBidi" w:hint="cs"/>
          <w:sz w:val="24"/>
          <w:szCs w:val="24"/>
          <w:rtl/>
          <w:lang w:bidi="he-IL"/>
        </w:rPr>
        <w:t>ידע ו</w:t>
      </w:r>
      <w:r w:rsidR="00B253CB" w:rsidRPr="007C3665">
        <w:rPr>
          <w:rFonts w:asciiTheme="majorBidi" w:hAnsiTheme="majorBidi"/>
          <w:sz w:val="24"/>
          <w:szCs w:val="24"/>
          <w:rtl/>
          <w:lang w:bidi="he-IL"/>
        </w:rPr>
        <w:t>ניסיון</w:t>
      </w:r>
    </w:p>
    <w:p w:rsidR="00362E86" w:rsidRPr="007C3665" w:rsidRDefault="00362E86" w:rsidP="00404B5D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קורסים: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מערכות הפעלה, מבני נתונים ויעילות אלגוריתמים, תקשורת ורשתות, ארכיטקטורה, ארגון קבצים, מערכות ספרתיות</w:t>
      </w:r>
      <w:r w:rsidR="00404B5D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404B5D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NO</w:t>
      </w:r>
      <w:r w:rsidR="00571573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404B5D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SQL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שפות תכנות: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 ,Android ,VB.NET  ,MVC ,SQL ,Html ,Html5 ,Java Script ,jquery ,C ,C#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404B5D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="00947E9C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ידע וניסיון: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,WinForms</w:t>
      </w:r>
      <w:r w:rsidR="00571573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</w:t>
      </w:r>
      <w:r w:rsidR="00571573" w:rsidRPr="00571573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71573">
        <w:rPr>
          <w:rFonts w:ascii="Tahoma" w:eastAsia="Times New Roman" w:hAnsi="Tahoma" w:cs="Tahoma"/>
          <w:color w:val="000000"/>
          <w:sz w:val="20"/>
          <w:szCs w:val="20"/>
        </w:rPr>
        <w:t xml:space="preserve"> Mongo-DB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 ,Entity Framework</w:t>
      </w:r>
      <w:r w:rsidR="00404B5D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,WCF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Andriod</w:t>
      </w:r>
      <w:r w:rsidRPr="007C3665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סביבות עבודה: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 Studio ,Eclipse ,Net Beans ,Visual Studio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. 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מערכות הפעלה: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unix ,windows ,android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B253CB" w:rsidRDefault="00362E86" w:rsidP="00947E9C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18"/>
          <w:szCs w:val="18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="002D3389"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מסדי נתונים: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Microsoft SQL Server, Microsoft Access</w:t>
      </w:r>
      <w:r w:rsidR="00F435ED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="002D3389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BI</w:t>
      </w:r>
      <w:r w:rsidR="002D3389" w:rsidRPr="007C3665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744DA0" w:rsidRDefault="00744DA0" w:rsidP="007C513B">
      <w:pPr>
        <w:pStyle w:val="Default"/>
        <w:numPr>
          <w:ilvl w:val="0"/>
          <w:numId w:val="7"/>
        </w:numPr>
        <w:tabs>
          <w:tab w:val="clear" w:pos="709"/>
          <w:tab w:val="left" w:pos="146"/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744DA0">
        <w:rPr>
          <w:rFonts w:asciiTheme="majorBidi" w:hAnsiTheme="majorBidi" w:cstheme="majorBidi" w:hint="cs"/>
          <w:b/>
          <w:bCs/>
          <w:sz w:val="20"/>
          <w:szCs w:val="20"/>
          <w:rtl/>
        </w:rPr>
        <w:t>פרויקט גמר: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947E9C" w:rsidRPr="00947E9C">
        <w:rPr>
          <w:rFonts w:asciiTheme="majorBidi" w:hAnsiTheme="majorBidi" w:cstheme="majorBidi"/>
          <w:sz w:val="20"/>
          <w:szCs w:val="20"/>
          <w:rtl/>
        </w:rPr>
        <w:t xml:space="preserve">פיתוח </w:t>
      </w:r>
      <w:r w:rsidR="00F435ED">
        <w:rPr>
          <w:rFonts w:asciiTheme="majorBidi" w:hAnsiTheme="majorBidi" w:cstheme="majorBidi" w:hint="cs"/>
          <w:sz w:val="20"/>
          <w:szCs w:val="20"/>
          <w:rtl/>
        </w:rPr>
        <w:t>תוכנה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דינאמית</w:t>
      </w:r>
      <w:r w:rsidR="00F435ED">
        <w:rPr>
          <w:rFonts w:asciiTheme="majorBidi" w:hAnsiTheme="majorBidi" w:cstheme="majorBidi" w:hint="cs"/>
          <w:sz w:val="20"/>
          <w:szCs w:val="20"/>
          <w:rtl/>
        </w:rPr>
        <w:t xml:space="preserve"> ליצירת והפעלת חידון טריווי</w:t>
      </w:r>
      <w:r w:rsidR="00F435ED">
        <w:rPr>
          <w:rFonts w:asciiTheme="majorBidi" w:hAnsiTheme="majorBidi" w:cstheme="majorBidi" w:hint="eastAsia"/>
          <w:sz w:val="20"/>
          <w:szCs w:val="20"/>
          <w:rtl/>
        </w:rPr>
        <w:t>ה</w:t>
      </w:r>
      <w:r w:rsidR="00F435ED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7C513B">
        <w:rPr>
          <w:rFonts w:asciiTheme="majorBidi" w:hAnsiTheme="majorBidi" w:cstheme="majorBidi" w:hint="cs"/>
          <w:sz w:val="20"/>
          <w:szCs w:val="20"/>
          <w:rtl/>
        </w:rPr>
        <w:t>ו</w:t>
      </w:r>
      <w:r>
        <w:rPr>
          <w:rFonts w:asciiTheme="majorBidi" w:hAnsiTheme="majorBidi" w:cstheme="majorBidi" w:hint="cs"/>
          <w:sz w:val="20"/>
          <w:szCs w:val="20"/>
          <w:rtl/>
        </w:rPr>
        <w:t>קליטת</w:t>
      </w:r>
      <w:r w:rsidR="00F435ED">
        <w:rPr>
          <w:rFonts w:asciiTheme="majorBidi" w:hAnsiTheme="majorBidi" w:cstheme="majorBidi" w:hint="cs"/>
          <w:sz w:val="20"/>
          <w:szCs w:val="20"/>
          <w:rtl/>
        </w:rPr>
        <w:t xml:space="preserve"> התשובות ע"י שלטים.</w:t>
      </w:r>
    </w:p>
    <w:p w:rsidR="00885AAE" w:rsidRPr="00885AAE" w:rsidRDefault="00885AAE" w:rsidP="00885AAE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bidi="he-IL"/>
        </w:rPr>
      </w:pPr>
      <w:r w:rsidRPr="00885AA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 </w:t>
      </w:r>
      <w:r w:rsidRPr="00885AAE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לימוד עצמי של ספריות ותכנים בתחומים שונים</w:t>
      </w:r>
      <w:r w:rsidRPr="00885AA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947E9C" w:rsidRPr="00947E9C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947E9C">
        <w:rPr>
          <w:rFonts w:asciiTheme="majorBidi" w:hAnsiTheme="majorBidi" w:cstheme="majorBidi"/>
          <w:sz w:val="20"/>
          <w:szCs w:val="20"/>
          <w:rtl/>
        </w:rPr>
        <w:t>פיתוח אפליקציות ל-</w:t>
      </w:r>
      <w:r w:rsidRPr="00947E9C">
        <w:rPr>
          <w:rFonts w:asciiTheme="majorBidi" w:hAnsiTheme="majorBidi" w:cstheme="majorBidi"/>
          <w:sz w:val="20"/>
          <w:szCs w:val="20"/>
        </w:rPr>
        <w:t>(android-java) mobile</w:t>
      </w:r>
      <w:r w:rsidRPr="00947E9C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Pr="00947E9C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947E9C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947E9C">
        <w:rPr>
          <w:rFonts w:asciiTheme="majorBidi" w:hAnsiTheme="majorBidi" w:cstheme="majorBidi"/>
          <w:sz w:val="20"/>
          <w:szCs w:val="20"/>
        </w:rPr>
        <w:t>win forms</w:t>
      </w:r>
      <w:r w:rsidRPr="00947E9C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Pr="00947E9C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947E9C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947E9C">
        <w:rPr>
          <w:rFonts w:asciiTheme="majorBidi" w:hAnsiTheme="majorBidi" w:cstheme="majorBidi"/>
          <w:sz w:val="20"/>
          <w:szCs w:val="20"/>
        </w:rPr>
        <w:t>web</w:t>
      </w:r>
      <w:r w:rsidRPr="00947E9C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Pr="00E04227" w:rsidRDefault="00947E9C" w:rsidP="00F435ED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  <w:rtl/>
        </w:rPr>
      </w:pPr>
      <w:r w:rsidRPr="00E04227">
        <w:rPr>
          <w:rFonts w:asciiTheme="majorBidi" w:hAnsiTheme="majorBidi" w:cstheme="majorBidi"/>
          <w:sz w:val="20"/>
          <w:szCs w:val="20"/>
          <w:rtl/>
        </w:rPr>
        <w:t xml:space="preserve">פיתוח תכנה </w:t>
      </w:r>
      <w:r w:rsidR="00F435ED">
        <w:rPr>
          <w:rFonts w:asciiTheme="majorBidi" w:hAnsiTheme="majorBidi" w:cstheme="majorBidi" w:hint="cs"/>
          <w:sz w:val="20"/>
          <w:szCs w:val="20"/>
          <w:rtl/>
        </w:rPr>
        <w:t>לניהול חברה המספקת עובדי ניקיון: שיבוץ עובדים בלוח זמנים לפי דרישת הלקוחות וכו'</w:t>
      </w:r>
      <w:r w:rsidRPr="00E04227">
        <w:rPr>
          <w:rFonts w:asciiTheme="majorBidi" w:hAnsiTheme="majorBidi" w:cstheme="majorBidi"/>
          <w:sz w:val="20"/>
          <w:szCs w:val="20"/>
          <w:rtl/>
        </w:rPr>
        <w:t>. התכנה פותחה ב-</w:t>
      </w:r>
      <w:r w:rsidRPr="00E04227">
        <w:rPr>
          <w:rFonts w:asciiTheme="majorBidi" w:hAnsiTheme="majorBidi" w:cstheme="majorBidi"/>
          <w:sz w:val="20"/>
          <w:szCs w:val="20"/>
        </w:rPr>
        <w:t>VB</w:t>
      </w:r>
      <w:r w:rsidRPr="00E04227">
        <w:rPr>
          <w:rFonts w:asciiTheme="majorBidi" w:hAnsiTheme="majorBidi" w:cstheme="majorBidi"/>
          <w:sz w:val="20"/>
          <w:szCs w:val="20"/>
          <w:rtl/>
        </w:rPr>
        <w:t xml:space="preserve"> תוך התקשרות לבסיס נתונים ב- </w:t>
      </w:r>
      <w:r w:rsidR="00E04227">
        <w:rPr>
          <w:rFonts w:asciiTheme="majorBidi" w:hAnsiTheme="majorBidi" w:cstheme="majorBidi"/>
          <w:sz w:val="20"/>
          <w:szCs w:val="20"/>
        </w:rPr>
        <w:t>A</w:t>
      </w:r>
      <w:r w:rsidRPr="00E04227">
        <w:rPr>
          <w:rFonts w:asciiTheme="majorBidi" w:hAnsiTheme="majorBidi" w:cstheme="majorBidi"/>
          <w:sz w:val="20"/>
          <w:szCs w:val="20"/>
        </w:rPr>
        <w:t>ccess</w:t>
      </w:r>
      <w:r w:rsidRPr="00E04227">
        <w:rPr>
          <w:rFonts w:asciiTheme="majorBidi" w:hAnsiTheme="majorBidi" w:cstheme="majorBidi"/>
          <w:sz w:val="20"/>
          <w:szCs w:val="20"/>
          <w:rtl/>
        </w:rPr>
        <w:t>.</w:t>
      </w:r>
    </w:p>
    <w:p w:rsidR="002D3389" w:rsidRPr="007C3665" w:rsidRDefault="002D3389" w:rsidP="0069382A">
      <w:pPr>
        <w:bidi/>
        <w:spacing w:after="0"/>
        <w:rPr>
          <w:rFonts w:asciiTheme="majorBidi" w:hAnsiTheme="majorBidi" w:cstheme="majorBidi"/>
          <w:bCs/>
          <w:color w:val="234170" w:themeColor="text2" w:themeShade="BF"/>
          <w:sz w:val="24"/>
          <w:szCs w:val="24"/>
          <w:rtl/>
          <w:lang w:bidi="he-IL"/>
        </w:rPr>
      </w:pPr>
      <w:r w:rsidRPr="007C3665">
        <w:rPr>
          <w:rFonts w:asciiTheme="majorBidi" w:hAnsiTheme="majorBidi" w:cstheme="majorBidi" w:hint="cs"/>
          <w:bCs/>
          <w:color w:val="234170" w:themeColor="text2" w:themeShade="BF"/>
          <w:sz w:val="24"/>
          <w:szCs w:val="24"/>
          <w:rtl/>
          <w:lang w:bidi="he-IL"/>
        </w:rPr>
        <w:t>תוכנות מחשב נוספות:</w:t>
      </w:r>
    </w:p>
    <w:p w:rsidR="002D3389" w:rsidRPr="007C3665" w:rsidRDefault="002D3389" w:rsidP="00F435ED">
      <w:pPr>
        <w:pStyle w:val="a3"/>
        <w:numPr>
          <w:ilvl w:val="0"/>
          <w:numId w:val="7"/>
        </w:numPr>
        <w:autoSpaceDE w:val="0"/>
        <w:autoSpaceDN w:val="0"/>
        <w:bidi/>
        <w:adjustRightInd w:val="0"/>
        <w:spacing w:after="200" w:line="276" w:lineRule="auto"/>
        <w:ind w:left="429"/>
        <w:jc w:val="both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t xml:space="preserve">הכרת תוכנות </w:t>
      </w:r>
      <w:r w:rsidR="007C3665" w:rsidRPr="007C366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7C3665" w:rsidRPr="007C3665">
        <w:rPr>
          <w:rFonts w:asciiTheme="majorBidi" w:hAnsiTheme="majorBidi" w:cstheme="majorBidi"/>
          <w:b/>
          <w:bCs/>
          <w:sz w:val="20"/>
          <w:szCs w:val="20"/>
          <w:lang w:bidi="he-IL"/>
        </w:rPr>
        <w:t>ffice</w:t>
      </w:r>
      <w:r w:rsidRPr="007C3665"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t xml:space="preserve"> ברמה גבוהה</w:t>
      </w:r>
      <w:r w:rsidRPr="007C3665">
        <w:rPr>
          <w:rFonts w:asciiTheme="majorBidi" w:hAnsiTheme="majorBidi" w:cstheme="majorBidi"/>
          <w:b/>
          <w:bCs/>
          <w:sz w:val="20"/>
          <w:szCs w:val="20"/>
          <w:rtl/>
        </w:rPr>
        <w:t xml:space="preserve">: </w:t>
      </w:r>
      <w:r w:rsidRPr="007C3665">
        <w:rPr>
          <w:rFonts w:asciiTheme="majorBidi" w:hAnsiTheme="majorBidi" w:cstheme="majorBidi"/>
          <w:sz w:val="20"/>
          <w:szCs w:val="20"/>
        </w:rPr>
        <w:t>Word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, </w:t>
      </w:r>
      <w:r w:rsidRPr="007C3665">
        <w:rPr>
          <w:rFonts w:asciiTheme="majorBidi" w:hAnsiTheme="majorBidi" w:cstheme="majorBidi"/>
          <w:sz w:val="20"/>
          <w:szCs w:val="20"/>
        </w:rPr>
        <w:t>P</w:t>
      </w:r>
      <w:r w:rsidRPr="007C3665">
        <w:rPr>
          <w:rFonts w:asciiTheme="majorBidi" w:hAnsiTheme="majorBidi" w:cstheme="majorBidi"/>
          <w:sz w:val="20"/>
          <w:szCs w:val="20"/>
          <w:lang w:bidi="he-IL"/>
        </w:rPr>
        <w:t>ower Point</w:t>
      </w:r>
      <w:r w:rsidR="00F435ED">
        <w:rPr>
          <w:rFonts w:asciiTheme="majorBidi" w:hAnsiTheme="majorBidi" w:cstheme="majorBidi" w:hint="cs"/>
          <w:sz w:val="20"/>
          <w:szCs w:val="20"/>
          <w:rtl/>
          <w:lang w:bidi="he-IL"/>
        </w:rPr>
        <w:t>.</w:t>
      </w:r>
    </w:p>
    <w:p w:rsidR="0069382A" w:rsidRPr="00DF6C9C" w:rsidRDefault="0069382A" w:rsidP="00F435ED">
      <w:pPr>
        <w:pStyle w:val="afa"/>
        <w:bidi/>
        <w:spacing w:line="360" w:lineRule="auto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 w:hint="cs"/>
          <w:sz w:val="24"/>
          <w:szCs w:val="24"/>
          <w:rtl/>
          <w:lang w:bidi="he-IL"/>
        </w:rPr>
        <w:t xml:space="preserve">  </w:t>
      </w:r>
      <w:r w:rsidR="00B253CB" w:rsidRPr="007C3665">
        <w:rPr>
          <w:rFonts w:asciiTheme="majorBidi" w:hAnsiTheme="majorBidi"/>
          <w:sz w:val="24"/>
          <w:szCs w:val="24"/>
          <w:rtl/>
          <w:lang w:bidi="he-IL"/>
        </w:rPr>
        <w:t>כישורים</w:t>
      </w:r>
    </w:p>
    <w:p w:rsidR="00F435ED" w:rsidRDefault="00F435ED" w:rsidP="00404B5D">
      <w:pPr>
        <w:pStyle w:val="Default"/>
        <w:numPr>
          <w:ilvl w:val="0"/>
          <w:numId w:val="7"/>
        </w:numPr>
        <w:tabs>
          <w:tab w:val="left" w:pos="1586"/>
        </w:tabs>
        <w:bidi/>
        <w:spacing w:after="0" w:line="260" w:lineRule="exact"/>
        <w:ind w:left="793" w:hanging="313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שפות: </w:t>
      </w:r>
      <w:r w:rsidR="00404B5D">
        <w:rPr>
          <w:rFonts w:asciiTheme="minorBidi" w:hAnsiTheme="minorBidi" w:cstheme="minorBidi" w:hint="cs"/>
          <w:rtl/>
        </w:rPr>
        <w:t>עברית שפת אם</w:t>
      </w:r>
      <w:r>
        <w:rPr>
          <w:rFonts w:asciiTheme="minorBidi" w:hAnsiTheme="minorBidi" w:cstheme="minorBidi" w:hint="cs"/>
          <w:rtl/>
        </w:rPr>
        <w:t>.</w:t>
      </w:r>
    </w:p>
    <w:p w:rsidR="00F435ED" w:rsidRDefault="00F435ED" w:rsidP="00F435ED">
      <w:pPr>
        <w:pStyle w:val="Default"/>
        <w:numPr>
          <w:ilvl w:val="0"/>
          <w:numId w:val="7"/>
        </w:numPr>
        <w:tabs>
          <w:tab w:val="left" w:pos="1586"/>
        </w:tabs>
        <w:bidi/>
        <w:spacing w:after="0" w:line="260" w:lineRule="exact"/>
        <w:ind w:left="793" w:hanging="313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lastRenderedPageBreak/>
        <w:t>בעלת מוטיבציה, מוסר עבודה גבוה, אחריות והתמדה.</w:t>
      </w:r>
    </w:p>
    <w:p w:rsidR="00F435ED" w:rsidRDefault="00F435ED" w:rsidP="00F435ED">
      <w:pPr>
        <w:pStyle w:val="Default"/>
        <w:numPr>
          <w:ilvl w:val="0"/>
          <w:numId w:val="7"/>
        </w:numPr>
        <w:tabs>
          <w:tab w:val="left" w:pos="1586"/>
        </w:tabs>
        <w:bidi/>
        <w:spacing w:after="0" w:line="260" w:lineRule="exact"/>
        <w:ind w:left="793" w:hanging="313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יכולת למידה עצמית ,ניתוח וחשיבה לוגית ,יצירתית ,שימת לב לפרטים ובעלת תפיסה מהירה.</w:t>
      </w:r>
    </w:p>
    <w:p w:rsidR="00F435ED" w:rsidRDefault="00F435ED" w:rsidP="00F435ED">
      <w:pPr>
        <w:pStyle w:val="Default"/>
        <w:numPr>
          <w:ilvl w:val="0"/>
          <w:numId w:val="7"/>
        </w:numPr>
        <w:tabs>
          <w:tab w:val="left" w:pos="1586"/>
        </w:tabs>
        <w:bidi/>
        <w:spacing w:after="0" w:line="260" w:lineRule="exact"/>
        <w:ind w:left="793" w:hanging="313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יחסי אנוש מעולים וניסיון רב בעבודת צוות.</w:t>
      </w:r>
    </w:p>
    <w:p w:rsidR="00287AF5" w:rsidRPr="00DF6C9C" w:rsidRDefault="00E04227" w:rsidP="00DF6C9C">
      <w:pPr>
        <w:bidi/>
        <w:spacing w:after="160"/>
        <w:contextualSpacing/>
        <w:rPr>
          <w:rFonts w:asciiTheme="majorBidi" w:hAnsiTheme="majorBidi" w:cstheme="majorBidi"/>
          <w:color w:val="6076B4" w:themeColor="accent1"/>
          <w:sz w:val="18"/>
          <w:szCs w:val="18"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5B11" wp14:editId="524886FF">
                <wp:simplePos x="0" y="0"/>
                <wp:positionH relativeFrom="column">
                  <wp:posOffset>1594485</wp:posOffset>
                </wp:positionH>
                <wp:positionV relativeFrom="paragraph">
                  <wp:posOffset>122555</wp:posOffset>
                </wp:positionV>
                <wp:extent cx="3101340" cy="294005"/>
                <wp:effectExtent l="0" t="0" r="0" b="0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13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786" w:rsidRPr="00DF6C9C" w:rsidRDefault="005C2786" w:rsidP="00DF6C9C">
                            <w:pPr>
                              <w:pStyle w:val="Default"/>
                              <w:tabs>
                                <w:tab w:val="clear" w:pos="709"/>
                                <w:tab w:val="left" w:pos="288"/>
                                <w:tab w:val="left" w:pos="1586"/>
                                <w:tab w:val="left" w:pos="5021"/>
                              </w:tabs>
                              <w:bidi/>
                              <w:spacing w:after="0" w:line="360" w:lineRule="auto"/>
                              <w:jc w:val="lef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6C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גיליון ציונים והמלצות יימסרו על פי דרישה.</w:t>
                            </w:r>
                          </w:p>
                          <w:p w:rsidR="005C2786" w:rsidRDefault="005C2786" w:rsidP="005C2786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E5B1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5.55pt;margin-top:9.65pt;width:244.2pt;height:23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" filled="f" stroked="f">
                <v:textbox>
                  <w:txbxContent>
                    <w:p w:rsidR="005C2786" w:rsidRPr="00DF6C9C" w:rsidRDefault="005C2786" w:rsidP="00DF6C9C">
                      <w:pPr>
                        <w:pStyle w:val="Default"/>
                        <w:tabs>
                          <w:tab w:val="clear" w:pos="709"/>
                          <w:tab w:val="left" w:pos="288"/>
                          <w:tab w:val="left" w:pos="1586"/>
                          <w:tab w:val="left" w:pos="5021"/>
                        </w:tabs>
                        <w:bidi/>
                        <w:spacing w:after="0" w:line="360" w:lineRule="auto"/>
                        <w:jc w:val="left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DF6C9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גיליון ציונים והמלצות יימסרו על פי דרישה.</w:t>
                      </w:r>
                    </w:p>
                    <w:p w:rsidR="005C2786" w:rsidRDefault="005C2786" w:rsidP="005C2786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87AF5" w:rsidRPr="00DF6C9C" w:rsidSect="00D534C4">
      <w:headerReference w:type="default" r:id="rId11"/>
      <w:type w:val="continuous"/>
      <w:pgSz w:w="12240" w:h="15840"/>
      <w:pgMar w:top="851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13D" w:rsidRDefault="0003013D">
      <w:pPr>
        <w:spacing w:after="0" w:line="240" w:lineRule="auto"/>
      </w:pPr>
      <w:r>
        <w:separator/>
      </w:r>
    </w:p>
  </w:endnote>
  <w:endnote w:type="continuationSeparator" w:id="0">
    <w:p w:rsidR="0003013D" w:rsidRDefault="0003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13D" w:rsidRDefault="0003013D">
      <w:pPr>
        <w:spacing w:after="0" w:line="240" w:lineRule="auto"/>
      </w:pPr>
      <w:r>
        <w:separator/>
      </w:r>
    </w:p>
  </w:footnote>
  <w:footnote w:type="continuationSeparator" w:id="0">
    <w:p w:rsidR="0003013D" w:rsidRDefault="0003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AF5" w:rsidRDefault="000A6535" w:rsidP="00AE2175">
    <w:pPr>
      <w:spacing w:after="0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101618069"/>
        <w:placeholder>
          <w:docPart w:val="C15C2A077F244B7EAE8508214277D57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04B5D">
          <w:rPr>
            <w:color w:val="6076B4" w:themeColor="accent1"/>
            <w:rtl/>
            <w:lang w:bidi="he-IL"/>
          </w:rPr>
          <w:t>אוסתר אביגיל</w:t>
        </w:r>
      </w:sdtContent>
    </w:sdt>
  </w:p>
  <w:p w:rsidR="00287AF5" w:rsidRDefault="00103480">
    <w:pPr>
      <w:pStyle w:val="afd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ED73D9"/>
    <w:multiLevelType w:val="multilevel"/>
    <w:tmpl w:val="AACE1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4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8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D"/>
    <w:rsid w:val="0003013D"/>
    <w:rsid w:val="000A6535"/>
    <w:rsid w:val="00103480"/>
    <w:rsid w:val="001035B0"/>
    <w:rsid w:val="0017782F"/>
    <w:rsid w:val="00287AF5"/>
    <w:rsid w:val="00290549"/>
    <w:rsid w:val="002D3389"/>
    <w:rsid w:val="002F4E31"/>
    <w:rsid w:val="003436C7"/>
    <w:rsid w:val="00362E86"/>
    <w:rsid w:val="00404B5D"/>
    <w:rsid w:val="00571573"/>
    <w:rsid w:val="00591783"/>
    <w:rsid w:val="005C2786"/>
    <w:rsid w:val="0069382A"/>
    <w:rsid w:val="0070724F"/>
    <w:rsid w:val="00744DA0"/>
    <w:rsid w:val="007C3665"/>
    <w:rsid w:val="007C513B"/>
    <w:rsid w:val="007E7CE3"/>
    <w:rsid w:val="00885AAE"/>
    <w:rsid w:val="00947E9C"/>
    <w:rsid w:val="009A75EE"/>
    <w:rsid w:val="009B2246"/>
    <w:rsid w:val="00A34C5B"/>
    <w:rsid w:val="00AB3EFC"/>
    <w:rsid w:val="00AE2175"/>
    <w:rsid w:val="00B253CB"/>
    <w:rsid w:val="00BF0EE7"/>
    <w:rsid w:val="00BF1423"/>
    <w:rsid w:val="00CE774B"/>
    <w:rsid w:val="00D534C4"/>
    <w:rsid w:val="00DC496F"/>
    <w:rsid w:val="00DF6C9C"/>
    <w:rsid w:val="00E04227"/>
    <w:rsid w:val="00F149DD"/>
    <w:rsid w:val="00F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5DBE2246"/>
  <w15:docId w15:val="{20944152-FFA2-46D8-A376-96861769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5B"/>
  </w:style>
  <w:style w:type="paragraph" w:styleId="1">
    <w:name w:val="heading 1"/>
    <w:basedOn w:val="a"/>
    <w:next w:val="a"/>
    <w:link w:val="10"/>
    <w:uiPriority w:val="9"/>
    <w:qFormat/>
    <w:rsid w:val="00A34C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C5B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C5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סגנון1"/>
    <w:basedOn w:val="a1"/>
    <w:uiPriority w:val="99"/>
    <w:rsid w:val="00A34C5B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rsid w:val="00A34C5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10">
    <w:name w:val="כותרת 1 תו"/>
    <w:basedOn w:val="a0"/>
    <w:link w:val="1"/>
    <w:uiPriority w:val="9"/>
    <w:rsid w:val="00A34C5B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20">
    <w:name w:val="כותרת 2 תו"/>
    <w:basedOn w:val="a0"/>
    <w:link w:val="2"/>
    <w:uiPriority w:val="9"/>
    <w:rsid w:val="00A34C5B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34C5B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40">
    <w:name w:val="כותרת 4 תו"/>
    <w:basedOn w:val="a0"/>
    <w:link w:val="4"/>
    <w:uiPriority w:val="9"/>
    <w:semiHidden/>
    <w:rsid w:val="00A34C5B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50">
    <w:name w:val="כותרת 5 תו"/>
    <w:basedOn w:val="a0"/>
    <w:link w:val="5"/>
    <w:uiPriority w:val="9"/>
    <w:semiHidden/>
    <w:rsid w:val="00A34C5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כותרת 7 תו"/>
    <w:basedOn w:val="a0"/>
    <w:link w:val="7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כותרת 8 תו"/>
    <w:basedOn w:val="a0"/>
    <w:link w:val="8"/>
    <w:uiPriority w:val="9"/>
    <w:semiHidden/>
    <w:rsid w:val="00A34C5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34C5B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4C5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a6">
    <w:name w:val="כותרת טקסט תו"/>
    <w:basedOn w:val="a0"/>
    <w:link w:val="a5"/>
    <w:uiPriority w:val="10"/>
    <w:rsid w:val="00A34C5B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34C5B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A34C5B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34C5B"/>
    <w:rPr>
      <w:b/>
      <w:bCs/>
    </w:rPr>
  </w:style>
  <w:style w:type="character" w:styleId="aa">
    <w:name w:val="Emphasis"/>
    <w:basedOn w:val="a0"/>
    <w:uiPriority w:val="20"/>
    <w:qFormat/>
    <w:rsid w:val="00A34C5B"/>
    <w:rPr>
      <w:i/>
      <w:iCs/>
      <w:color w:val="000000"/>
    </w:rPr>
  </w:style>
  <w:style w:type="paragraph" w:styleId="ab">
    <w:name w:val="No Spacing"/>
    <w:link w:val="ac"/>
    <w:uiPriority w:val="1"/>
    <w:qFormat/>
    <w:rsid w:val="00A34C5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34C5B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ae">
    <w:name w:val="ציטוט תו"/>
    <w:basedOn w:val="a0"/>
    <w:link w:val="ad"/>
    <w:uiPriority w:val="29"/>
    <w:rsid w:val="00A34C5B"/>
    <w:rPr>
      <w:rFonts w:asciiTheme="majorHAnsi" w:hAnsiTheme="majorHAnsi"/>
      <w:i/>
      <w:iCs/>
      <w:color w:val="000000"/>
      <w:sz w:val="24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A34C5B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af0">
    <w:name w:val="ציטוט חזק תו"/>
    <w:basedOn w:val="a0"/>
    <w:link w:val="af"/>
    <w:uiPriority w:val="30"/>
    <w:rsid w:val="00A34C5B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af1">
    <w:name w:val="Subtle Emphasis"/>
    <w:basedOn w:val="a0"/>
    <w:uiPriority w:val="19"/>
    <w:qFormat/>
    <w:rsid w:val="00A34C5B"/>
    <w:rPr>
      <w:i/>
      <w:iCs/>
      <w:color w:val="000000"/>
    </w:rPr>
  </w:style>
  <w:style w:type="character" w:styleId="af2">
    <w:name w:val="Intense Emphasis"/>
    <w:aliases w:val="הדגשה חזקה בסעיף משנה"/>
    <w:basedOn w:val="a0"/>
    <w:uiPriority w:val="21"/>
    <w:qFormat/>
    <w:rsid w:val="00A34C5B"/>
    <w:rPr>
      <w:b/>
      <w:bCs/>
      <w:i/>
      <w:iCs/>
      <w:caps w:val="0"/>
      <w:smallCaps w:val="0"/>
      <w:color w:val="6076B4" w:themeColor="accent1"/>
    </w:rPr>
  </w:style>
  <w:style w:type="character" w:styleId="af3">
    <w:name w:val="Subtle Reference"/>
    <w:basedOn w:val="a0"/>
    <w:uiPriority w:val="31"/>
    <w:qFormat/>
    <w:rsid w:val="00A34C5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34C5B"/>
    <w:rPr>
      <w:b/>
      <w:bCs/>
      <w:caps w:val="0"/>
      <w:smallCaps w:val="0"/>
      <w:color w:val="000000"/>
      <w:spacing w:val="5"/>
      <w:u w:val="single"/>
    </w:rPr>
  </w:style>
  <w:style w:type="character" w:styleId="af5">
    <w:name w:val="Book Title"/>
    <w:basedOn w:val="a0"/>
    <w:uiPriority w:val="33"/>
    <w:qFormat/>
    <w:rsid w:val="00A34C5B"/>
    <w:rPr>
      <w:b/>
      <w:bCs/>
      <w:caps w:val="0"/>
      <w:smallCaps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34C5B"/>
    <w:pPr>
      <w:spacing w:before="480" w:line="276" w:lineRule="auto"/>
      <w:outlineLvl w:val="9"/>
    </w:pPr>
    <w:rPr>
      <w:b/>
      <w:i/>
      <w:szCs w:val="28"/>
    </w:rPr>
  </w:style>
  <w:style w:type="character" w:styleId="af7">
    <w:name w:val="Placeholder Text"/>
    <w:basedOn w:val="a0"/>
    <w:uiPriority w:val="99"/>
    <w:rsid w:val="00A34C5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A3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A34C5B"/>
    <w:rPr>
      <w:rFonts w:ascii="Tahoma" w:hAnsi="Tahoma" w:cs="Tahoma"/>
      <w:sz w:val="16"/>
      <w:szCs w:val="16"/>
    </w:rPr>
  </w:style>
  <w:style w:type="paragraph" w:customStyle="1" w:styleId="afa">
    <w:name w:val="כותרת סעיף"/>
    <w:basedOn w:val="1"/>
    <w:next w:val="a"/>
    <w:qFormat/>
    <w:rsid w:val="00A34C5B"/>
    <w:pPr>
      <w:spacing w:before="300"/>
    </w:pPr>
  </w:style>
  <w:style w:type="character" w:customStyle="1" w:styleId="ac">
    <w:name w:val="ללא מרווח תו"/>
    <w:basedOn w:val="a0"/>
    <w:link w:val="ab"/>
    <w:uiPriority w:val="1"/>
    <w:rsid w:val="00A34C5B"/>
  </w:style>
  <w:style w:type="paragraph" w:customStyle="1" w:styleId="afb">
    <w:name w:val="סעיף משנה"/>
    <w:basedOn w:val="2"/>
    <w:qFormat/>
    <w:rsid w:val="00A34C5B"/>
    <w:pPr>
      <w:spacing w:before="0"/>
    </w:pPr>
  </w:style>
  <w:style w:type="paragraph" w:customStyle="1" w:styleId="afc">
    <w:name w:val="תאריך של סעיף משנה"/>
    <w:basedOn w:val="a"/>
    <w:rsid w:val="00A34C5B"/>
    <w:pPr>
      <w:spacing w:after="0"/>
    </w:pPr>
    <w:rPr>
      <w:color w:val="6076B4" w:themeColor="accent1"/>
    </w:rPr>
  </w:style>
  <w:style w:type="paragraph" w:styleId="afd">
    <w:name w:val="header"/>
    <w:basedOn w:val="a"/>
    <w:link w:val="afe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עליונה תו"/>
    <w:basedOn w:val="a0"/>
    <w:link w:val="afd"/>
    <w:uiPriority w:val="99"/>
    <w:rsid w:val="00A34C5B"/>
  </w:style>
  <w:style w:type="paragraph" w:styleId="aff">
    <w:name w:val="footer"/>
    <w:basedOn w:val="a"/>
    <w:link w:val="aff0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0">
    <w:name w:val="כותרת תחתונה תו"/>
    <w:basedOn w:val="a0"/>
    <w:link w:val="aff"/>
    <w:uiPriority w:val="99"/>
    <w:rsid w:val="00A34C5B"/>
  </w:style>
  <w:style w:type="table" w:styleId="aff1">
    <w:name w:val="Table Grid"/>
    <w:basedOn w:val="a1"/>
    <w:uiPriority w:val="59"/>
    <w:rsid w:val="00A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3389"/>
    <w:pPr>
      <w:tabs>
        <w:tab w:val="left" w:pos="709"/>
      </w:tabs>
      <w:suppressAutoHyphens/>
      <w:spacing w:line="240" w:lineRule="auto"/>
      <w:jc w:val="right"/>
    </w:pPr>
    <w:rPr>
      <w:rFonts w:ascii="Calibri" w:eastAsia="Times New Roman" w:hAnsi="Calibri" w:cs="Calibri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5;&#1490;&#1497;&#1514;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5C2A077F244B7EAE8508214277D5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49E943-F099-47F7-A94A-A314CE2F5DFF}"/>
      </w:docPartPr>
      <w:docPartBody>
        <w:p w:rsidR="002B2F56" w:rsidRDefault="0036243B" w:rsidP="0036243B">
          <w:pPr>
            <w:pStyle w:val="C15C2A077F244B7EAE8508214277D57E"/>
          </w:pPr>
          <w:r w:rsidRPr="00B253CB">
            <w:rPr>
              <w:rFonts w:cs="Times New Roman"/>
              <w:color w:val="44546A" w:themeColor="text2"/>
              <w:rtl/>
            </w:rPr>
            <w:t>[</w:t>
          </w:r>
          <w:r w:rsidRPr="00B253CB">
            <w:rPr>
              <w:rFonts w:cs="Times New Roman" w:hint="cs"/>
              <w:color w:val="44546A" w:themeColor="text2"/>
              <w:rtl/>
            </w:rPr>
            <w:t>הקלד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את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הכתובת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שלך</w:t>
          </w:r>
          <w:r w:rsidRPr="00B253CB">
            <w:rPr>
              <w:rFonts w:cs="Times New Roman"/>
              <w:color w:val="44546A" w:themeColor="text2"/>
              <w:rtl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3B"/>
    <w:rsid w:val="002B2F56"/>
    <w:rsid w:val="0036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6243B"/>
    <w:rPr>
      <w:color w:val="808080"/>
    </w:rPr>
  </w:style>
  <w:style w:type="paragraph" w:customStyle="1" w:styleId="7A7875F2E07F4A04B8492A1EB9F6E1AA">
    <w:name w:val="7A7875F2E07F4A04B8492A1EB9F6E1AA"/>
    <w:pPr>
      <w:bidi/>
    </w:pPr>
  </w:style>
  <w:style w:type="paragraph" w:customStyle="1" w:styleId="038ED573E18140D2B99DFE13C65B51DC">
    <w:name w:val="038ED573E18140D2B99DFE13C65B51DC"/>
    <w:pPr>
      <w:bidi/>
    </w:pPr>
  </w:style>
  <w:style w:type="paragraph" w:customStyle="1" w:styleId="3495E9788E4545B5A279801E5C75D0F6">
    <w:name w:val="3495E9788E4545B5A279801E5C75D0F6"/>
    <w:pPr>
      <w:bidi/>
    </w:pPr>
  </w:style>
  <w:style w:type="paragraph" w:customStyle="1" w:styleId="3FDF76C964304DFEA5EFF78FD1EB7D48">
    <w:name w:val="3FDF76C964304DFEA5EFF78FD1EB7D48"/>
    <w:pPr>
      <w:bidi/>
    </w:pPr>
  </w:style>
  <w:style w:type="paragraph" w:customStyle="1" w:styleId="722FE34F28E74E979EB360A46699FCB9">
    <w:name w:val="722FE34F28E74E979EB360A46699FCB9"/>
    <w:pPr>
      <w:bidi/>
    </w:pPr>
  </w:style>
  <w:style w:type="paragraph" w:customStyle="1" w:styleId="9AC8202E15A74EECBBADCD07FF86CE92">
    <w:name w:val="9AC8202E15A74EECBBADCD07FF86CE92"/>
    <w:pPr>
      <w:bidi/>
    </w:pPr>
  </w:style>
  <w:style w:type="paragraph" w:customStyle="1" w:styleId="15A2D1B020A44B2AA705DC15D12BD7F4">
    <w:name w:val="15A2D1B020A44B2AA705DC15D12BD7F4"/>
    <w:pPr>
      <w:bidi/>
    </w:pPr>
  </w:style>
  <w:style w:type="paragraph" w:customStyle="1" w:styleId="3D36015C6DCD4E588CD086E6AFA0D709">
    <w:name w:val="3D36015C6DCD4E588CD086E6AFA0D709"/>
    <w:pPr>
      <w:bidi/>
    </w:pPr>
  </w:style>
  <w:style w:type="paragraph" w:customStyle="1" w:styleId="61CEF570474D4033863A40BD469CA211">
    <w:name w:val="61CEF570474D4033863A40BD469CA211"/>
    <w:pPr>
      <w:bidi/>
    </w:pPr>
  </w:style>
  <w:style w:type="paragraph" w:customStyle="1" w:styleId="BA07D0535F19456BB99529CB9E6F6421">
    <w:name w:val="BA07D0535F19456BB99529CB9E6F6421"/>
    <w:pPr>
      <w:bidi/>
    </w:pPr>
  </w:style>
  <w:style w:type="paragraph" w:customStyle="1" w:styleId="1780B789D5A04183A94BBAB8CC8E9A56">
    <w:name w:val="1780B789D5A04183A94BBAB8CC8E9A56"/>
    <w:pPr>
      <w:bidi/>
    </w:pPr>
  </w:style>
  <w:style w:type="paragraph" w:customStyle="1" w:styleId="2192999A6A32426388A83A3E81B1CC97">
    <w:name w:val="2192999A6A32426388A83A3E81B1CC97"/>
    <w:pPr>
      <w:bidi/>
    </w:pPr>
  </w:style>
  <w:style w:type="paragraph" w:customStyle="1" w:styleId="A34C5942EE5546B4AEC0D36D08A665E2">
    <w:name w:val="A34C5942EE5546B4AEC0D36D08A665E2"/>
    <w:pPr>
      <w:bidi/>
    </w:pPr>
  </w:style>
  <w:style w:type="paragraph" w:customStyle="1" w:styleId="A30A5D82E9E249C19B9C0305BD4F6210">
    <w:name w:val="A30A5D82E9E249C19B9C0305BD4F6210"/>
    <w:pPr>
      <w:bidi/>
    </w:pPr>
  </w:style>
  <w:style w:type="paragraph" w:customStyle="1" w:styleId="B9E58400E4C949E2B7D878231C07389A">
    <w:name w:val="B9E58400E4C949E2B7D878231C07389A"/>
    <w:pPr>
      <w:bidi/>
    </w:pPr>
  </w:style>
  <w:style w:type="paragraph" w:customStyle="1" w:styleId="7D63DE3A9AA3400DA7CC44DD4BDBD223">
    <w:name w:val="7D63DE3A9AA3400DA7CC44DD4BDBD223"/>
    <w:pPr>
      <w:bidi/>
    </w:pPr>
  </w:style>
  <w:style w:type="paragraph" w:customStyle="1" w:styleId="A2DED5E16A2542EEACAD80D8FAC84114">
    <w:name w:val="A2DED5E16A2542EEACAD80D8FAC84114"/>
    <w:pPr>
      <w:bidi/>
    </w:pPr>
  </w:style>
  <w:style w:type="paragraph" w:customStyle="1" w:styleId="00B5819B547942119860A4D72528FACB">
    <w:name w:val="00B5819B547942119860A4D72528FACB"/>
    <w:pPr>
      <w:bidi/>
    </w:pPr>
  </w:style>
  <w:style w:type="paragraph" w:customStyle="1" w:styleId="C15C2A077F244B7EAE8508214277D57E">
    <w:name w:val="C15C2A077F244B7EAE8508214277D57E"/>
    <w:rsid w:val="0036243B"/>
    <w:pPr>
      <w:bidi/>
    </w:pPr>
  </w:style>
  <w:style w:type="paragraph" w:customStyle="1" w:styleId="53E8FBA7F6E74867AAE32F1C2AA9BF0A">
    <w:name w:val="53E8FBA7F6E74867AAE32F1C2AA9BF0A"/>
    <w:rsid w:val="0036243B"/>
    <w:pPr>
      <w:bidi/>
    </w:pPr>
  </w:style>
  <w:style w:type="paragraph" w:customStyle="1" w:styleId="75338BDA1D36415BB0B7C4AF414B7E44">
    <w:name w:val="75338BDA1D36415BB0B7C4AF414B7E44"/>
    <w:rsid w:val="0036243B"/>
    <w:pPr>
      <w:bidi/>
    </w:pPr>
  </w:style>
  <w:style w:type="paragraph" w:customStyle="1" w:styleId="07540BC50BEF4E37878FB251F3B82A49">
    <w:name w:val="07540BC50BEF4E37878FB251F3B82A49"/>
    <w:rsid w:val="0036243B"/>
    <w:pPr>
      <w:bidi/>
    </w:pPr>
  </w:style>
  <w:style w:type="paragraph" w:customStyle="1" w:styleId="C59C136F047543BE806372C119C99BB5">
    <w:name w:val="C59C136F047543BE806372C119C99BB5"/>
    <w:rsid w:val="0036243B"/>
    <w:pPr>
      <w:bidi/>
    </w:pPr>
  </w:style>
  <w:style w:type="paragraph" w:customStyle="1" w:styleId="7791BD5F616F48CAB328A057B1DED63D">
    <w:name w:val="7791BD5F616F48CAB328A057B1DED63D"/>
    <w:rsid w:val="0036243B"/>
    <w:pPr>
      <w:bidi/>
    </w:pPr>
  </w:style>
  <w:style w:type="paragraph" w:customStyle="1" w:styleId="7D053D843E5841D280793BAAB97E9CF8">
    <w:name w:val="7D053D843E5841D280793BAAB97E9CF8"/>
    <w:rsid w:val="0036243B"/>
    <w:pPr>
      <w:bidi/>
    </w:pPr>
  </w:style>
  <w:style w:type="paragraph" w:customStyle="1" w:styleId="96C05DBEDF3F450084417A74F6E9F65A">
    <w:name w:val="96C05DBEDF3F450084417A74F6E9F65A"/>
    <w:rsid w:val="0036243B"/>
    <w:pPr>
      <w:bidi/>
    </w:pPr>
  </w:style>
  <w:style w:type="paragraph" w:customStyle="1" w:styleId="813C3B75221447ED87EA14052E8A4E48">
    <w:name w:val="813C3B75221447ED87EA14052E8A4E48"/>
    <w:rsid w:val="0036243B"/>
    <w:pPr>
      <w:bidi/>
    </w:pPr>
  </w:style>
  <w:style w:type="paragraph" w:customStyle="1" w:styleId="0493EFFB0D294CBF861391211DB4AEF4">
    <w:name w:val="0493EFFB0D294CBF861391211DB4AEF4"/>
    <w:rsid w:val="0036243B"/>
    <w:pPr>
      <w:bidi/>
    </w:pPr>
  </w:style>
  <w:style w:type="paragraph" w:customStyle="1" w:styleId="B9F41D606C4E43C9807CF2513EEAF904">
    <w:name w:val="B9F41D606C4E43C9807CF2513EEAF904"/>
    <w:rsid w:val="0036243B"/>
    <w:pPr>
      <w:bidi/>
    </w:pPr>
  </w:style>
  <w:style w:type="paragraph" w:customStyle="1" w:styleId="4F74772F5A0E4093A322826823FF742D">
    <w:name w:val="4F74772F5A0E4093A322826823FF742D"/>
    <w:rsid w:val="0036243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קצנלבוגן 4, ירושלים </CompanyAddress>
  <CompanyPhone>054-8597222 </CompanyPhone>
  <CompanyFax/>
  <CompanyEmail>Ayala7222@gamil.com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283B0F7-2339-4507-8A9E-20DDBD22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99</TotalTime>
  <Pages>2</Pages>
  <Words>257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אוסתר אביגיל</dc:creator>
  <cp:lastModifiedBy>User</cp:lastModifiedBy>
  <cp:revision>11</cp:revision>
  <cp:lastPrinted>2016-03-28T22:14:00Z</cp:lastPrinted>
  <dcterms:created xsi:type="dcterms:W3CDTF">2017-02-13T09:54:00Z</dcterms:created>
  <dcterms:modified xsi:type="dcterms:W3CDTF">2021-12-27T21:16:00Z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