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F25ED" w14:textId="1AC3EEF7" w:rsidR="003856C9" w:rsidRDefault="003856C9" w:rsidP="007803B7">
    <w:pPr>
      <w:pStyle w:val="a7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8D992" w14:textId="77777777" w:rsidR="00C931AC" w:rsidRDefault="00C931AC" w:rsidP="003856C9">
      <w:pPr>
        <w:spacing w:after="0" w:line="240" w:lineRule="auto"/>
      </w:pPr>
      <w:r>
        <w:separator/>
      </w:r>
    </w:p>
  </w:footnote>
  <w:footnote w:type="continuationSeparator" w:id="0">
    <w:p w14:paraId="2A3A795D" w14:textId="77777777" w:rsidR="00C931AC" w:rsidRDefault="00C931A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8DA37" w14:textId="24B120E8" w:rsidR="003856C9" w:rsidRPr="003963C6" w:rsidRDefault="003856C9" w:rsidP="003963C6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EF0B5A"/>
    <w:multiLevelType w:val="hybridMultilevel"/>
    <w:tmpl w:val="484C1E9C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1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C7"/>
    <w:rsid w:val="0002361C"/>
    <w:rsid w:val="00026433"/>
    <w:rsid w:val="00042571"/>
    <w:rsid w:val="00052BE1"/>
    <w:rsid w:val="00052CB1"/>
    <w:rsid w:val="0007412A"/>
    <w:rsid w:val="000930A0"/>
    <w:rsid w:val="000E4F72"/>
    <w:rsid w:val="0010199E"/>
    <w:rsid w:val="0010257B"/>
    <w:rsid w:val="00113C80"/>
    <w:rsid w:val="001166C2"/>
    <w:rsid w:val="001245DD"/>
    <w:rsid w:val="001503AC"/>
    <w:rsid w:val="00171941"/>
    <w:rsid w:val="00172554"/>
    <w:rsid w:val="001765FE"/>
    <w:rsid w:val="0019561F"/>
    <w:rsid w:val="00196428"/>
    <w:rsid w:val="001B32D2"/>
    <w:rsid w:val="00215CF1"/>
    <w:rsid w:val="00240465"/>
    <w:rsid w:val="0025362E"/>
    <w:rsid w:val="00266AF6"/>
    <w:rsid w:val="00283B81"/>
    <w:rsid w:val="00291AF5"/>
    <w:rsid w:val="00293673"/>
    <w:rsid w:val="00293B83"/>
    <w:rsid w:val="002A2B91"/>
    <w:rsid w:val="002A3621"/>
    <w:rsid w:val="002A4C3B"/>
    <w:rsid w:val="002B3890"/>
    <w:rsid w:val="002B5324"/>
    <w:rsid w:val="002B7747"/>
    <w:rsid w:val="002C1805"/>
    <w:rsid w:val="002C77B9"/>
    <w:rsid w:val="002F485A"/>
    <w:rsid w:val="003053D9"/>
    <w:rsid w:val="00357BC4"/>
    <w:rsid w:val="003736FC"/>
    <w:rsid w:val="00374F3B"/>
    <w:rsid w:val="003751C3"/>
    <w:rsid w:val="0038424B"/>
    <w:rsid w:val="003856C9"/>
    <w:rsid w:val="00396369"/>
    <w:rsid w:val="003963C6"/>
    <w:rsid w:val="003C0811"/>
    <w:rsid w:val="003D0012"/>
    <w:rsid w:val="003D71C7"/>
    <w:rsid w:val="003E7BDD"/>
    <w:rsid w:val="003F4D31"/>
    <w:rsid w:val="003F5FDB"/>
    <w:rsid w:val="0043426C"/>
    <w:rsid w:val="0043649E"/>
    <w:rsid w:val="00441EB9"/>
    <w:rsid w:val="00444EAA"/>
    <w:rsid w:val="00463463"/>
    <w:rsid w:val="00473EF8"/>
    <w:rsid w:val="004760E5"/>
    <w:rsid w:val="00481978"/>
    <w:rsid w:val="004D22BB"/>
    <w:rsid w:val="004F5976"/>
    <w:rsid w:val="00501FBC"/>
    <w:rsid w:val="005152F2"/>
    <w:rsid w:val="005246B9"/>
    <w:rsid w:val="00526BBE"/>
    <w:rsid w:val="00534E4E"/>
    <w:rsid w:val="00543B2B"/>
    <w:rsid w:val="00544CDB"/>
    <w:rsid w:val="00546359"/>
    <w:rsid w:val="00551D35"/>
    <w:rsid w:val="005562D4"/>
    <w:rsid w:val="00557019"/>
    <w:rsid w:val="00560E3A"/>
    <w:rsid w:val="005674AC"/>
    <w:rsid w:val="00574414"/>
    <w:rsid w:val="00580925"/>
    <w:rsid w:val="00590C18"/>
    <w:rsid w:val="005A1E51"/>
    <w:rsid w:val="005A7E57"/>
    <w:rsid w:val="005C2F4F"/>
    <w:rsid w:val="005C725C"/>
    <w:rsid w:val="005E7C84"/>
    <w:rsid w:val="00601FC4"/>
    <w:rsid w:val="006066BC"/>
    <w:rsid w:val="00616FF4"/>
    <w:rsid w:val="00645268"/>
    <w:rsid w:val="00667959"/>
    <w:rsid w:val="006A3CE7"/>
    <w:rsid w:val="006B0D13"/>
    <w:rsid w:val="006B4198"/>
    <w:rsid w:val="006C6F16"/>
    <w:rsid w:val="006F6B08"/>
    <w:rsid w:val="006F7070"/>
    <w:rsid w:val="00701A7B"/>
    <w:rsid w:val="00737304"/>
    <w:rsid w:val="00743379"/>
    <w:rsid w:val="00747550"/>
    <w:rsid w:val="00752CDE"/>
    <w:rsid w:val="007803B7"/>
    <w:rsid w:val="00790147"/>
    <w:rsid w:val="007A6101"/>
    <w:rsid w:val="007A7C08"/>
    <w:rsid w:val="007B2F5C"/>
    <w:rsid w:val="007B39BB"/>
    <w:rsid w:val="007B5859"/>
    <w:rsid w:val="007C5F05"/>
    <w:rsid w:val="008025FF"/>
    <w:rsid w:val="00825ED8"/>
    <w:rsid w:val="00832043"/>
    <w:rsid w:val="00832F81"/>
    <w:rsid w:val="00841714"/>
    <w:rsid w:val="008501C7"/>
    <w:rsid w:val="00855506"/>
    <w:rsid w:val="00866D87"/>
    <w:rsid w:val="00875897"/>
    <w:rsid w:val="00887331"/>
    <w:rsid w:val="008A4460"/>
    <w:rsid w:val="008B34C8"/>
    <w:rsid w:val="008C7CA2"/>
    <w:rsid w:val="008D248A"/>
    <w:rsid w:val="008F6337"/>
    <w:rsid w:val="009120BB"/>
    <w:rsid w:val="00913D64"/>
    <w:rsid w:val="00914DAF"/>
    <w:rsid w:val="0092248B"/>
    <w:rsid w:val="0093286E"/>
    <w:rsid w:val="009376C2"/>
    <w:rsid w:val="00966BEC"/>
    <w:rsid w:val="009B5215"/>
    <w:rsid w:val="009D1627"/>
    <w:rsid w:val="009F3150"/>
    <w:rsid w:val="00A42F91"/>
    <w:rsid w:val="00A6658E"/>
    <w:rsid w:val="00A67D39"/>
    <w:rsid w:val="00A73541"/>
    <w:rsid w:val="00AB444F"/>
    <w:rsid w:val="00AD1D26"/>
    <w:rsid w:val="00AF1258"/>
    <w:rsid w:val="00B01E52"/>
    <w:rsid w:val="00B10DC8"/>
    <w:rsid w:val="00B347AD"/>
    <w:rsid w:val="00B550FC"/>
    <w:rsid w:val="00B85871"/>
    <w:rsid w:val="00B93310"/>
    <w:rsid w:val="00BB2545"/>
    <w:rsid w:val="00BB3B21"/>
    <w:rsid w:val="00BC1F18"/>
    <w:rsid w:val="00BD2E58"/>
    <w:rsid w:val="00BD51A7"/>
    <w:rsid w:val="00BF6BAB"/>
    <w:rsid w:val="00C007A5"/>
    <w:rsid w:val="00C420C8"/>
    <w:rsid w:val="00C4403A"/>
    <w:rsid w:val="00C62C9C"/>
    <w:rsid w:val="00C62CE4"/>
    <w:rsid w:val="00C931AC"/>
    <w:rsid w:val="00CC30E3"/>
    <w:rsid w:val="00CD0ED4"/>
    <w:rsid w:val="00CE6306"/>
    <w:rsid w:val="00D027BA"/>
    <w:rsid w:val="00D079CD"/>
    <w:rsid w:val="00D11C4D"/>
    <w:rsid w:val="00D15AB8"/>
    <w:rsid w:val="00D32334"/>
    <w:rsid w:val="00D46CCA"/>
    <w:rsid w:val="00D5067A"/>
    <w:rsid w:val="00D73CAF"/>
    <w:rsid w:val="00D75674"/>
    <w:rsid w:val="00D84F04"/>
    <w:rsid w:val="00DA75B5"/>
    <w:rsid w:val="00DC0F74"/>
    <w:rsid w:val="00DC3086"/>
    <w:rsid w:val="00DC79BB"/>
    <w:rsid w:val="00DD3952"/>
    <w:rsid w:val="00DE0DCD"/>
    <w:rsid w:val="00DF0A0F"/>
    <w:rsid w:val="00DF1F04"/>
    <w:rsid w:val="00DF2347"/>
    <w:rsid w:val="00E04848"/>
    <w:rsid w:val="00E17FAC"/>
    <w:rsid w:val="00E27196"/>
    <w:rsid w:val="00E34D58"/>
    <w:rsid w:val="00E41490"/>
    <w:rsid w:val="00E53B5C"/>
    <w:rsid w:val="00E655FE"/>
    <w:rsid w:val="00E70728"/>
    <w:rsid w:val="00E7571B"/>
    <w:rsid w:val="00E856DB"/>
    <w:rsid w:val="00E86B14"/>
    <w:rsid w:val="00E939CF"/>
    <w:rsid w:val="00E941EF"/>
    <w:rsid w:val="00E973FC"/>
    <w:rsid w:val="00EB1C1B"/>
    <w:rsid w:val="00ED5666"/>
    <w:rsid w:val="00EE1B20"/>
    <w:rsid w:val="00EE7BE1"/>
    <w:rsid w:val="00F077AE"/>
    <w:rsid w:val="00F14687"/>
    <w:rsid w:val="00F56435"/>
    <w:rsid w:val="00F91A9C"/>
    <w:rsid w:val="00F927F0"/>
    <w:rsid w:val="00FA07AA"/>
    <w:rsid w:val="00FB0A17"/>
    <w:rsid w:val="00FB6A8F"/>
    <w:rsid w:val="00FC77B4"/>
    <w:rsid w:val="00FE12F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26CD5"/>
  <w15:chartTrackingRefBased/>
  <w15:docId w15:val="{6D89AE4A-9C80-4B31-8561-34D0FC15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C0811"/>
    <w:rPr>
      <w:rFonts w:cs="Tahoma"/>
    </w:rPr>
  </w:style>
  <w:style w:type="paragraph" w:styleId="1">
    <w:name w:val="heading 1"/>
    <w:basedOn w:val="a1"/>
    <w:link w:val="10"/>
    <w:uiPriority w:val="9"/>
    <w:qFormat/>
    <w:rsid w:val="00FC77B4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/>
      <w:caps/>
      <w:sz w:val="44"/>
      <w:szCs w:val="44"/>
    </w:rPr>
  </w:style>
  <w:style w:type="paragraph" w:styleId="21">
    <w:name w:val="heading 2"/>
    <w:basedOn w:val="a1"/>
    <w:link w:val="22"/>
    <w:uiPriority w:val="9"/>
    <w:unhideWhenUsed/>
    <w:qFormat/>
    <w:rsid w:val="00FC77B4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C77B4"/>
    <w:pPr>
      <w:keepNext/>
      <w:keepLines/>
      <w:spacing w:after="0"/>
      <w:contextualSpacing/>
      <w:outlineLvl w:val="2"/>
    </w:pPr>
    <w:rPr>
      <w:rFonts w:asciiTheme="majorHAnsi" w:eastAsiaTheme="majorEastAsia" w:hAnsiTheme="majorHAnsi"/>
      <w:caps/>
    </w:rPr>
  </w:style>
  <w:style w:type="paragraph" w:styleId="41">
    <w:name w:val="heading 4"/>
    <w:basedOn w:val="a1"/>
    <w:link w:val="42"/>
    <w:uiPriority w:val="9"/>
    <w:unhideWhenUsed/>
    <w:qFormat/>
    <w:rsid w:val="00560E3A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/>
      <w:b/>
      <w:b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FC77B4"/>
    <w:pPr>
      <w:keepNext/>
      <w:keepLines/>
      <w:spacing w:after="0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77B4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כותרת תחתונה תו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כותרת 2 תו"/>
    <w:basedOn w:val="a2"/>
    <w:link w:val="21"/>
    <w:uiPriority w:val="9"/>
    <w:rsid w:val="00FC77B4"/>
    <w:rPr>
      <w:rFonts w:asciiTheme="majorHAnsi" w:eastAsiaTheme="majorEastAsia" w:hAnsiTheme="majorHAnsi" w:cs="Tahoma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כותרת 1 תו"/>
    <w:basedOn w:val="a2"/>
    <w:link w:val="1"/>
    <w:uiPriority w:val="9"/>
    <w:rsid w:val="00FC77B4"/>
    <w:rPr>
      <w:rFonts w:asciiTheme="majorHAnsi" w:eastAsiaTheme="majorEastAsia" w:hAnsiTheme="majorHAnsi" w:cs="Tahoma"/>
      <w:caps/>
      <w:sz w:val="44"/>
      <w:szCs w:val="44"/>
    </w:rPr>
  </w:style>
  <w:style w:type="character" w:customStyle="1" w:styleId="32">
    <w:name w:val="כותרת 3 תו"/>
    <w:basedOn w:val="a2"/>
    <w:link w:val="31"/>
    <w:uiPriority w:val="9"/>
    <w:rsid w:val="00FC77B4"/>
    <w:rPr>
      <w:rFonts w:asciiTheme="majorHAnsi" w:eastAsiaTheme="majorEastAsia" w:hAnsiTheme="majorHAnsi" w:cs="Tahoma"/>
      <w:caps/>
    </w:rPr>
  </w:style>
  <w:style w:type="character" w:customStyle="1" w:styleId="42">
    <w:name w:val="כותרת 4 תו"/>
    <w:basedOn w:val="a2"/>
    <w:link w:val="41"/>
    <w:uiPriority w:val="9"/>
    <w:rsid w:val="00560E3A"/>
    <w:rPr>
      <w:rFonts w:asciiTheme="majorHAnsi" w:eastAsiaTheme="majorEastAsia" w:hAnsiTheme="majorHAnsi" w:cs="Tahoma"/>
      <w:b/>
      <w:bCs/>
      <w:caps/>
    </w:rPr>
  </w:style>
  <w:style w:type="character" w:customStyle="1" w:styleId="52">
    <w:name w:val="כותרת 5 תו"/>
    <w:basedOn w:val="a2"/>
    <w:link w:val="51"/>
    <w:uiPriority w:val="9"/>
    <w:rsid w:val="00FC77B4"/>
    <w:rPr>
      <w:rFonts w:asciiTheme="majorHAnsi" w:eastAsiaTheme="majorEastAsia" w:hAnsiTheme="majorHAnsi" w:cs="Tahoma"/>
    </w:rPr>
  </w:style>
  <w:style w:type="paragraph" w:styleId="ab">
    <w:name w:val="No Spacing"/>
    <w:uiPriority w:val="12"/>
    <w:qFormat/>
    <w:rsid w:val="00215CF1"/>
    <w:pPr>
      <w:spacing w:after="0" w:line="240" w:lineRule="auto"/>
    </w:pPr>
    <w:rPr>
      <w:rFonts w:cs="Tahoma"/>
    </w:rPr>
  </w:style>
  <w:style w:type="paragraph" w:customStyle="1" w:styleId="ac">
    <w:name w:val="קו גרפיקה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כותרת טקסט תו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כותרת משנה תו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טקסט בלונים תו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גוף טקסט תו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כניסת שורה ראשונה בגוף טקסט תו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כניסה בגוף טקסט תו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כניסת שורה ראשונה בגוף טקסט 2 תו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סיום תו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טקסט הערה תו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נושא הערה תו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תאריך תו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מפת מסמך תו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חתימת דואר אלקטרוני תו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טקסט הערת סיום תו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3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טקסט הערת שוליים תו"/>
    <w:basedOn w:val="a2"/>
    <w:link w:val="afff5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כותרת 6 תו"/>
    <w:basedOn w:val="a2"/>
    <w:link w:val="6"/>
    <w:uiPriority w:val="9"/>
    <w:semiHidden/>
    <w:rsid w:val="00FC77B4"/>
    <w:rPr>
      <w:rFonts w:asciiTheme="majorHAnsi" w:eastAsiaTheme="majorEastAsia" w:hAnsiTheme="majorHAnsi" w:cs="Tahoma"/>
      <w:color w:val="1B5A56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כותרת 8 תו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כתובת HTML תו"/>
    <w:basedOn w:val="a2"/>
    <w:link w:val="HTML0"/>
    <w:uiPriority w:val="99"/>
    <w:semiHidden/>
    <w:rsid w:val="00841714"/>
    <w:rPr>
      <w:i/>
      <w:iCs/>
    </w:rPr>
  </w:style>
  <w:style w:type="character" w:styleId="HTMLCite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2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3">
    <w:name w:val="HTML Preformatted"/>
    <w:basedOn w:val="a1"/>
    <w:link w:val="HTML4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4">
    <w:name w:val="HTML מעוצב מראש תו"/>
    <w:basedOn w:val="a2"/>
    <w:link w:val="HTML3"/>
    <w:uiPriority w:val="99"/>
    <w:semiHidden/>
    <w:rsid w:val="00841714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7">
    <w:name w:val="index heading"/>
    <w:basedOn w:val="a1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a">
    <w:name w:val="ציטוט חזק תו"/>
    <w:basedOn w:val="a2"/>
    <w:link w:val="afff9"/>
    <w:uiPriority w:val="30"/>
    <w:semiHidden/>
    <w:rsid w:val="00841714"/>
    <w:rPr>
      <w:i/>
      <w:iCs/>
      <w:color w:val="37B6AE" w:themeColor="accent1"/>
    </w:rPr>
  </w:style>
  <w:style w:type="character" w:styleId="afffb">
    <w:name w:val="Intense Reference"/>
    <w:basedOn w:val="a2"/>
    <w:uiPriority w:val="32"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c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841714"/>
  </w:style>
  <w:style w:type="paragraph" w:styleId="affff0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2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12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4">
    <w:name w:val="טקסט מאקרו תו"/>
    <w:basedOn w:val="a2"/>
    <w:link w:val="affff3"/>
    <w:uiPriority w:val="99"/>
    <w:semiHidden/>
    <w:rsid w:val="00841714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6">
    <w:name w:val="כותרת עליונה של הודעה תו"/>
    <w:basedOn w:val="a2"/>
    <w:link w:val="affff5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a1"/>
    <w:uiPriority w:val="99"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841714"/>
    <w:pPr>
      <w:spacing w:after="0" w:line="240" w:lineRule="auto"/>
    </w:pPr>
  </w:style>
  <w:style w:type="character" w:customStyle="1" w:styleId="affff9">
    <w:name w:val="כותרת הערות תו"/>
    <w:basedOn w:val="a2"/>
    <w:link w:val="affff8"/>
    <w:uiPriority w:val="99"/>
    <w:semiHidden/>
    <w:rsid w:val="00841714"/>
  </w:style>
  <w:style w:type="character" w:styleId="affffa">
    <w:name w:val="page number"/>
    <w:basedOn w:val="a2"/>
    <w:uiPriority w:val="99"/>
    <w:semiHidden/>
    <w:unhideWhenUsed/>
    <w:rsid w:val="00841714"/>
  </w:style>
  <w:style w:type="table" w:styleId="16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טקסט רגיל תו"/>
    <w:basedOn w:val="a2"/>
    <w:link w:val="affffb"/>
    <w:uiPriority w:val="99"/>
    <w:semiHidden/>
    <w:rsid w:val="00841714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ברכה תו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חתימה תו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גרפיקה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תו גרפיקה"/>
    <w:basedOn w:val="a2"/>
    <w:link w:val="affffff"/>
    <w:uiPriority w:val="10"/>
    <w:rsid w:val="00C420C8"/>
  </w:style>
  <w:style w:type="paragraph" w:customStyle="1" w:styleId="indentedBulletListStyle">
    <w:name w:val="indentedBulletListStyle"/>
    <w:basedOn w:val="a1"/>
    <w:qFormat/>
    <w:rsid w:val="00D46CCA"/>
    <w:pPr>
      <w:keepNext/>
      <w:numPr>
        <w:numId w:val="11"/>
      </w:numPr>
      <w:tabs>
        <w:tab w:val="left" w:pos="260"/>
      </w:tabs>
      <w:bidi/>
      <w:spacing w:before="120" w:after="0" w:line="288" w:lineRule="auto"/>
      <w:ind w:left="2410" w:hanging="283"/>
      <w:jc w:val="left"/>
    </w:pPr>
    <w:rPr>
      <w:rFonts w:ascii="Arial" w:eastAsiaTheme="minorEastAsia" w:hAnsi="Arial" w:cs="Arial"/>
      <w:b/>
      <w:color w:val="000000" w:themeColor="text1"/>
      <w:lang w:val="en-AU" w:eastAsia="ja-JP"/>
    </w:rPr>
  </w:style>
  <w:style w:type="character" w:customStyle="1" w:styleId="plainTextCharacterStyle">
    <w:name w:val="plainTextCharacterStyle"/>
    <w:basedOn w:val="a2"/>
    <w:uiPriority w:val="1"/>
    <w:qFormat/>
    <w:rsid w:val="0043649E"/>
    <w:rPr>
      <w:rFonts w:ascii="Arial" w:hAnsi="Arial"/>
      <w:color w:val="1C1C1C"/>
      <w:sz w:val="22"/>
    </w:rPr>
  </w:style>
  <w:style w:type="paragraph" w:customStyle="1" w:styleId="roleOverviewStyle">
    <w:name w:val="roleOverviewStyle"/>
    <w:basedOn w:val="a1"/>
    <w:qFormat/>
    <w:rsid w:val="0043649E"/>
    <w:pPr>
      <w:keepNext/>
      <w:tabs>
        <w:tab w:val="left" w:pos="260"/>
      </w:tabs>
      <w:bidi/>
      <w:spacing w:before="120" w:after="0" w:line="288" w:lineRule="auto"/>
      <w:ind w:left="119" w:hanging="119"/>
      <w:jc w:val="left"/>
    </w:pPr>
    <w:rPr>
      <w:rFonts w:ascii="Arial" w:eastAsiaTheme="minorEastAsia" w:hAnsi="Arial" w:cs="Arial"/>
      <w:b/>
      <w:color w:val="000000" w:themeColor="text1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33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9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9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6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77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2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9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55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9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74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64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7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40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1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7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43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5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5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7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23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5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0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08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0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6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2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1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2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hudit\AppData\Roaming\Microsoft\Templates\&#1502;&#1505;&#1502;&#1498;%20&#1511;&#1493;&#1512;&#1493;&#1514;%20&#1495;&#1497;&#1497;&#1501;%20&#1497;&#1510;&#1497;&#1512;&#1514;&#1497;,%20&#1513;&#1506;&#1493;&#1510;&#1489;%20&#1506;&#1500;-&#1497;&#1491;&#1497;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2332-5F65-4E70-991E-5C4C7BF6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מסמך קורות חיים יצירתי, שעוצב על-ידי MOO.dotx</Template>
  <TotalTime>660</TotalTime>
  <Pages>1</Pages>
  <Words>361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User</cp:lastModifiedBy>
  <cp:revision>22</cp:revision>
  <cp:lastPrinted>2021-08-05T20:45:00Z</cp:lastPrinted>
  <dcterms:created xsi:type="dcterms:W3CDTF">2021-10-02T18:35:00Z</dcterms:created>
  <dcterms:modified xsi:type="dcterms:W3CDTF">2022-02-13T20:04:00Z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